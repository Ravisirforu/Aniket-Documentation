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F1B9A" w14:textId="77777777" w:rsidR="00BA42B6" w:rsidRPr="00D35343" w:rsidRDefault="00D35343" w:rsidP="00D35343">
      <w:pPr>
        <w:jc w:val="center"/>
        <w:rPr>
          <w:sz w:val="24"/>
          <w:szCs w:val="24"/>
        </w:rPr>
      </w:pPr>
      <w:r w:rsidRPr="00D35343">
        <w:rPr>
          <w:sz w:val="24"/>
          <w:szCs w:val="24"/>
        </w:rPr>
        <w:t>Aniket Patidar</w:t>
      </w:r>
    </w:p>
    <w:p w14:paraId="25929539" w14:textId="77777777" w:rsidR="00BA42B6" w:rsidRPr="00BA42B6" w:rsidRDefault="00BA42B6" w:rsidP="00BA42B6">
      <w:pPr>
        <w:jc w:val="center"/>
        <w:rPr>
          <w:b/>
          <w:bCs/>
          <w:sz w:val="28"/>
          <w:szCs w:val="28"/>
        </w:rPr>
      </w:pPr>
      <w:r w:rsidRPr="00BA42B6">
        <w:rPr>
          <w:b/>
          <w:bCs/>
          <w:sz w:val="28"/>
          <w:szCs w:val="28"/>
        </w:rPr>
        <w:t>INTERNSHIP JOURNEY AT INEXT ETS</w:t>
      </w:r>
    </w:p>
    <w:p w14:paraId="037380FB" w14:textId="77777777" w:rsidR="00BA42B6" w:rsidRDefault="00BA42B6" w:rsidP="00BA42B6">
      <w:pPr>
        <w:jc w:val="center"/>
        <w:rPr>
          <w:sz w:val="20"/>
          <w:szCs w:val="20"/>
        </w:rPr>
      </w:pPr>
      <w:r w:rsidRPr="00BA42B6">
        <w:rPr>
          <w:sz w:val="20"/>
          <w:szCs w:val="20"/>
        </w:rPr>
        <w:t xml:space="preserve">Duration: February 16, 2024 - May 26, 2024 (3 Months) </w:t>
      </w:r>
    </w:p>
    <w:p w14:paraId="5ACFECAB" w14:textId="709A1A24" w:rsidR="003C32AA" w:rsidRDefault="000418A9" w:rsidP="00BA42B6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4D04E0" w14:textId="77777777" w:rsidR="00AD54FE" w:rsidRDefault="00AD54FE" w:rsidP="00BA42B6">
      <w:pPr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118"/>
        <w:tblW w:w="11279" w:type="dxa"/>
        <w:tblLook w:val="04A0" w:firstRow="1" w:lastRow="0" w:firstColumn="1" w:lastColumn="0" w:noHBand="0" w:noVBand="1"/>
      </w:tblPr>
      <w:tblGrid>
        <w:gridCol w:w="791"/>
        <w:gridCol w:w="4788"/>
        <w:gridCol w:w="5700"/>
      </w:tblGrid>
      <w:tr w:rsidR="00B05947" w14:paraId="6F8C6419" w14:textId="77777777" w:rsidTr="00AD54FE">
        <w:trPr>
          <w:trHeight w:val="438"/>
        </w:trPr>
        <w:tc>
          <w:tcPr>
            <w:tcW w:w="791" w:type="dxa"/>
          </w:tcPr>
          <w:p w14:paraId="0127C56D" w14:textId="77777777" w:rsidR="00B05947" w:rsidRPr="005515B3" w:rsidRDefault="00B05947" w:rsidP="005515B3">
            <w:r w:rsidRPr="005515B3">
              <w:t>So.no</w:t>
            </w:r>
          </w:p>
        </w:tc>
        <w:tc>
          <w:tcPr>
            <w:tcW w:w="4788" w:type="dxa"/>
          </w:tcPr>
          <w:p w14:paraId="6DCD8876" w14:textId="77777777" w:rsidR="00B05947" w:rsidRPr="005515B3" w:rsidRDefault="00B05947" w:rsidP="005515B3">
            <w:r w:rsidRPr="005515B3">
              <w:t>Project</w:t>
            </w:r>
          </w:p>
        </w:tc>
        <w:tc>
          <w:tcPr>
            <w:tcW w:w="5700" w:type="dxa"/>
          </w:tcPr>
          <w:p w14:paraId="00F91AF9" w14:textId="77777777" w:rsidR="00B05947" w:rsidRPr="005515B3" w:rsidRDefault="00B05947" w:rsidP="005515B3">
            <w:pPr>
              <w:jc w:val="center"/>
            </w:pPr>
            <w:r w:rsidRPr="005515B3">
              <w:t>Technology</w:t>
            </w:r>
          </w:p>
        </w:tc>
      </w:tr>
      <w:tr w:rsidR="00B05947" w14:paraId="7FAA1907" w14:textId="77777777" w:rsidTr="00AD54FE">
        <w:trPr>
          <w:trHeight w:val="427"/>
        </w:trPr>
        <w:tc>
          <w:tcPr>
            <w:tcW w:w="791" w:type="dxa"/>
          </w:tcPr>
          <w:p w14:paraId="77E90246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</w:tcPr>
          <w:p w14:paraId="41093216" w14:textId="77777777" w:rsidR="00B05947" w:rsidRDefault="00B05947" w:rsidP="003C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 Web Site</w:t>
            </w:r>
          </w:p>
        </w:tc>
        <w:tc>
          <w:tcPr>
            <w:tcW w:w="5700" w:type="dxa"/>
          </w:tcPr>
          <w:p w14:paraId="18D35D2C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Next.js and Tailwind CSS</w:t>
            </w:r>
          </w:p>
        </w:tc>
      </w:tr>
      <w:tr w:rsidR="00B05947" w14:paraId="24C43896" w14:textId="77777777" w:rsidTr="00AD54FE">
        <w:trPr>
          <w:trHeight w:val="438"/>
        </w:trPr>
        <w:tc>
          <w:tcPr>
            <w:tcW w:w="791" w:type="dxa"/>
          </w:tcPr>
          <w:p w14:paraId="3B8F1CA7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</w:tcPr>
          <w:p w14:paraId="7C4AF6ED" w14:textId="77777777" w:rsidR="00B05947" w:rsidRDefault="00B05947" w:rsidP="003C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 for Ram ji App</w:t>
            </w:r>
          </w:p>
        </w:tc>
        <w:tc>
          <w:tcPr>
            <w:tcW w:w="5700" w:type="dxa"/>
          </w:tcPr>
          <w:p w14:paraId="62EFCE24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 Api work on EJS project of Neeraj </w:t>
            </w:r>
          </w:p>
        </w:tc>
      </w:tr>
      <w:tr w:rsidR="00B05947" w14:paraId="76C46331" w14:textId="77777777" w:rsidTr="00AD54FE">
        <w:trPr>
          <w:trHeight w:val="427"/>
        </w:trPr>
        <w:tc>
          <w:tcPr>
            <w:tcW w:w="791" w:type="dxa"/>
          </w:tcPr>
          <w:p w14:paraId="16BB8F7D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</w:tcPr>
          <w:p w14:paraId="347C5C58" w14:textId="77777777" w:rsidR="00B05947" w:rsidRDefault="00B05947" w:rsidP="003C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 Portal web app </w:t>
            </w:r>
          </w:p>
        </w:tc>
        <w:tc>
          <w:tcPr>
            <w:tcW w:w="5700" w:type="dxa"/>
          </w:tcPr>
          <w:p w14:paraId="21EF5CB5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MERN Stack</w:t>
            </w:r>
          </w:p>
        </w:tc>
      </w:tr>
      <w:tr w:rsidR="00B05947" w14:paraId="62FD4FC3" w14:textId="77777777" w:rsidTr="00AD54FE">
        <w:trPr>
          <w:trHeight w:val="438"/>
        </w:trPr>
        <w:tc>
          <w:tcPr>
            <w:tcW w:w="791" w:type="dxa"/>
          </w:tcPr>
          <w:p w14:paraId="671E4E07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</w:tcPr>
          <w:p w14:paraId="10A44CDF" w14:textId="77777777" w:rsidR="00B05947" w:rsidRDefault="00B05947" w:rsidP="003C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Poral App</w:t>
            </w:r>
          </w:p>
        </w:tc>
        <w:tc>
          <w:tcPr>
            <w:tcW w:w="5700" w:type="dxa"/>
          </w:tcPr>
          <w:p w14:paraId="0A25B0D3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 Native and Rest Api </w:t>
            </w:r>
          </w:p>
        </w:tc>
      </w:tr>
      <w:tr w:rsidR="00B05947" w14:paraId="79ABAFCB" w14:textId="77777777" w:rsidTr="00AD54FE">
        <w:trPr>
          <w:trHeight w:val="438"/>
        </w:trPr>
        <w:tc>
          <w:tcPr>
            <w:tcW w:w="791" w:type="dxa"/>
          </w:tcPr>
          <w:p w14:paraId="2AE9E620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</w:tcPr>
          <w:p w14:paraId="6A2E1DE2" w14:textId="00249D1B" w:rsidR="00B05947" w:rsidRDefault="00B05947" w:rsidP="003C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Ecommerce Backend</w:t>
            </w:r>
            <w:r w:rsidR="002B5746">
              <w:rPr>
                <w:sz w:val="20"/>
                <w:szCs w:val="20"/>
              </w:rPr>
              <w:t xml:space="preserve"> Submit </w:t>
            </w:r>
          </w:p>
        </w:tc>
        <w:tc>
          <w:tcPr>
            <w:tcW w:w="5700" w:type="dxa"/>
          </w:tcPr>
          <w:p w14:paraId="063D5327" w14:textId="77777777" w:rsidR="00B05947" w:rsidRDefault="00B05947" w:rsidP="003C32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 &amp; MongoDB and express</w:t>
            </w:r>
          </w:p>
        </w:tc>
      </w:tr>
      <w:tr w:rsidR="00AD54FE" w14:paraId="2DA19262" w14:textId="77777777" w:rsidTr="00AD54FE">
        <w:trPr>
          <w:trHeight w:val="427"/>
        </w:trPr>
        <w:tc>
          <w:tcPr>
            <w:tcW w:w="791" w:type="dxa"/>
          </w:tcPr>
          <w:p w14:paraId="4A83FA87" w14:textId="7F57B0DE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</w:tcPr>
          <w:p w14:paraId="442EE994" w14:textId="5C06B9C3" w:rsidR="00AD54FE" w:rsidRDefault="00AD54FE" w:rsidP="00AD54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 Front End</w:t>
            </w:r>
          </w:p>
        </w:tc>
        <w:tc>
          <w:tcPr>
            <w:tcW w:w="5700" w:type="dxa"/>
          </w:tcPr>
          <w:p w14:paraId="56C3B91E" w14:textId="464560FB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React.js</w:t>
            </w:r>
          </w:p>
        </w:tc>
      </w:tr>
      <w:tr w:rsidR="00AD54FE" w14:paraId="12499E1F" w14:textId="77777777" w:rsidTr="00AD54FE">
        <w:trPr>
          <w:trHeight w:val="427"/>
        </w:trPr>
        <w:tc>
          <w:tcPr>
            <w:tcW w:w="791" w:type="dxa"/>
          </w:tcPr>
          <w:p w14:paraId="56916C60" w14:textId="7EBB8EF8" w:rsidR="00AD54FE" w:rsidRDefault="00AD54FE" w:rsidP="00AD54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4788" w:type="dxa"/>
          </w:tcPr>
          <w:p w14:paraId="23F77438" w14:textId="56FA4455" w:rsidR="00AD54FE" w:rsidRDefault="00AD54FE" w:rsidP="00AD54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Butick front end </w:t>
            </w:r>
          </w:p>
        </w:tc>
        <w:tc>
          <w:tcPr>
            <w:tcW w:w="5700" w:type="dxa"/>
          </w:tcPr>
          <w:p w14:paraId="67325DE9" w14:textId="00E2E13E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Next.js</w:t>
            </w:r>
          </w:p>
        </w:tc>
      </w:tr>
      <w:tr w:rsidR="00AD54FE" w14:paraId="734878D9" w14:textId="77777777" w:rsidTr="00AD54FE">
        <w:trPr>
          <w:trHeight w:val="427"/>
        </w:trPr>
        <w:tc>
          <w:tcPr>
            <w:tcW w:w="791" w:type="dxa"/>
          </w:tcPr>
          <w:p w14:paraId="2D43C303" w14:textId="57C6C2FE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788" w:type="dxa"/>
          </w:tcPr>
          <w:p w14:paraId="1B9D02F7" w14:textId="21EA637C" w:rsidR="00AD54FE" w:rsidRDefault="004C6B5C" w:rsidP="00AD54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OLA UI </w:t>
            </w:r>
          </w:p>
        </w:tc>
        <w:tc>
          <w:tcPr>
            <w:tcW w:w="5700" w:type="dxa"/>
          </w:tcPr>
          <w:p w14:paraId="71876C09" w14:textId="217712F0" w:rsidR="00AD54FE" w:rsidRDefault="004C6B5C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 UI</w:t>
            </w:r>
          </w:p>
        </w:tc>
      </w:tr>
      <w:tr w:rsidR="00AD54FE" w14:paraId="43EB609F" w14:textId="77777777" w:rsidTr="00AD54FE">
        <w:trPr>
          <w:trHeight w:val="427"/>
        </w:trPr>
        <w:tc>
          <w:tcPr>
            <w:tcW w:w="791" w:type="dxa"/>
          </w:tcPr>
          <w:p w14:paraId="3E51061B" w14:textId="7F337D6F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8" w:type="dxa"/>
          </w:tcPr>
          <w:p w14:paraId="45641B97" w14:textId="77777777" w:rsidR="00AD54FE" w:rsidRDefault="00AD54FE" w:rsidP="00AD54FE">
            <w:pPr>
              <w:rPr>
                <w:sz w:val="20"/>
                <w:szCs w:val="20"/>
              </w:rPr>
            </w:pPr>
          </w:p>
        </w:tc>
        <w:tc>
          <w:tcPr>
            <w:tcW w:w="5700" w:type="dxa"/>
          </w:tcPr>
          <w:p w14:paraId="2C834B45" w14:textId="77777777" w:rsidR="00AD54FE" w:rsidRDefault="00AD54FE" w:rsidP="00AD54FE">
            <w:pPr>
              <w:jc w:val="center"/>
              <w:rPr>
                <w:sz w:val="20"/>
                <w:szCs w:val="20"/>
              </w:rPr>
            </w:pPr>
          </w:p>
        </w:tc>
      </w:tr>
      <w:tr w:rsidR="00AD54FE" w14:paraId="366563D4" w14:textId="77777777" w:rsidTr="00AD54FE">
        <w:trPr>
          <w:trHeight w:val="427"/>
        </w:trPr>
        <w:tc>
          <w:tcPr>
            <w:tcW w:w="791" w:type="dxa"/>
          </w:tcPr>
          <w:p w14:paraId="37E68356" w14:textId="01B25FB1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788" w:type="dxa"/>
          </w:tcPr>
          <w:p w14:paraId="21495056" w14:textId="77777777" w:rsidR="00AD54FE" w:rsidRDefault="00AD54FE" w:rsidP="00AD54FE">
            <w:pPr>
              <w:rPr>
                <w:sz w:val="20"/>
                <w:szCs w:val="20"/>
              </w:rPr>
            </w:pPr>
          </w:p>
        </w:tc>
        <w:tc>
          <w:tcPr>
            <w:tcW w:w="5700" w:type="dxa"/>
          </w:tcPr>
          <w:p w14:paraId="149BC1C5" w14:textId="77777777" w:rsidR="00AD54FE" w:rsidRDefault="00AD54FE" w:rsidP="00AD54FE">
            <w:pPr>
              <w:jc w:val="center"/>
              <w:rPr>
                <w:sz w:val="20"/>
                <w:szCs w:val="20"/>
              </w:rPr>
            </w:pPr>
          </w:p>
        </w:tc>
      </w:tr>
      <w:tr w:rsidR="00AD54FE" w14:paraId="6128C692" w14:textId="77777777" w:rsidTr="00AD54FE">
        <w:trPr>
          <w:trHeight w:val="427"/>
        </w:trPr>
        <w:tc>
          <w:tcPr>
            <w:tcW w:w="791" w:type="dxa"/>
          </w:tcPr>
          <w:p w14:paraId="6AB39DDF" w14:textId="310FEFF8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788" w:type="dxa"/>
          </w:tcPr>
          <w:p w14:paraId="07BC5665" w14:textId="77777777" w:rsidR="00AD54FE" w:rsidRDefault="00AD54FE" w:rsidP="00AD54FE">
            <w:pPr>
              <w:rPr>
                <w:sz w:val="20"/>
                <w:szCs w:val="20"/>
              </w:rPr>
            </w:pPr>
          </w:p>
        </w:tc>
        <w:tc>
          <w:tcPr>
            <w:tcW w:w="5700" w:type="dxa"/>
          </w:tcPr>
          <w:p w14:paraId="5F4B271F" w14:textId="77777777" w:rsidR="00AD54FE" w:rsidRDefault="00AD54FE" w:rsidP="00AD54FE">
            <w:pPr>
              <w:jc w:val="center"/>
              <w:rPr>
                <w:sz w:val="20"/>
                <w:szCs w:val="20"/>
              </w:rPr>
            </w:pPr>
          </w:p>
        </w:tc>
      </w:tr>
      <w:tr w:rsidR="00AD54FE" w14:paraId="65FA3403" w14:textId="77777777" w:rsidTr="00AD54FE">
        <w:trPr>
          <w:trHeight w:val="427"/>
        </w:trPr>
        <w:tc>
          <w:tcPr>
            <w:tcW w:w="791" w:type="dxa"/>
          </w:tcPr>
          <w:p w14:paraId="7456C7F8" w14:textId="0064DBCA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88" w:type="dxa"/>
          </w:tcPr>
          <w:p w14:paraId="40427BBD" w14:textId="77777777" w:rsidR="00AD54FE" w:rsidRDefault="00AD54FE" w:rsidP="00AD54FE">
            <w:pPr>
              <w:rPr>
                <w:sz w:val="20"/>
                <w:szCs w:val="20"/>
              </w:rPr>
            </w:pPr>
          </w:p>
        </w:tc>
        <w:tc>
          <w:tcPr>
            <w:tcW w:w="5700" w:type="dxa"/>
          </w:tcPr>
          <w:p w14:paraId="5191EB3C" w14:textId="77777777" w:rsidR="00AD54FE" w:rsidRDefault="00AD54FE" w:rsidP="00AD54FE">
            <w:pPr>
              <w:jc w:val="center"/>
              <w:rPr>
                <w:sz w:val="20"/>
                <w:szCs w:val="20"/>
              </w:rPr>
            </w:pPr>
          </w:p>
        </w:tc>
      </w:tr>
      <w:tr w:rsidR="00AD54FE" w14:paraId="13790CDD" w14:textId="77777777" w:rsidTr="00AD54FE">
        <w:trPr>
          <w:trHeight w:val="427"/>
        </w:trPr>
        <w:tc>
          <w:tcPr>
            <w:tcW w:w="791" w:type="dxa"/>
          </w:tcPr>
          <w:p w14:paraId="4AAA416A" w14:textId="5E9C362D" w:rsidR="00AD54FE" w:rsidRDefault="00AD54FE" w:rsidP="00AD54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88" w:type="dxa"/>
          </w:tcPr>
          <w:p w14:paraId="009C4FAF" w14:textId="77777777" w:rsidR="00AD54FE" w:rsidRDefault="00AD54FE" w:rsidP="00AD54FE">
            <w:pPr>
              <w:rPr>
                <w:sz w:val="20"/>
                <w:szCs w:val="20"/>
              </w:rPr>
            </w:pPr>
          </w:p>
        </w:tc>
        <w:tc>
          <w:tcPr>
            <w:tcW w:w="5700" w:type="dxa"/>
          </w:tcPr>
          <w:p w14:paraId="07A9ADB1" w14:textId="77777777" w:rsidR="00AD54FE" w:rsidRDefault="00AD54FE" w:rsidP="00AD54F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799551" w14:textId="77777777" w:rsidR="00BA42B6" w:rsidRDefault="00BA42B6" w:rsidP="00BA42B6">
      <w:pPr>
        <w:jc w:val="center"/>
        <w:rPr>
          <w:sz w:val="20"/>
          <w:szCs w:val="20"/>
        </w:rPr>
      </w:pPr>
    </w:p>
    <w:p w14:paraId="1562047E" w14:textId="77777777" w:rsidR="00BA42B6" w:rsidRDefault="00BA42B6" w:rsidP="00BA42B6">
      <w:pPr>
        <w:jc w:val="center"/>
        <w:rPr>
          <w:sz w:val="20"/>
          <w:szCs w:val="20"/>
        </w:rPr>
      </w:pPr>
    </w:p>
    <w:p w14:paraId="6C5314DC" w14:textId="77777777" w:rsidR="00BA42B6" w:rsidRPr="00BA42B6" w:rsidRDefault="00BA42B6" w:rsidP="00BA42B6">
      <w:pPr>
        <w:jc w:val="center"/>
        <w:rPr>
          <w:sz w:val="20"/>
          <w:szCs w:val="20"/>
        </w:rPr>
      </w:pPr>
      <w:r w:rsidRPr="00BA42B6">
        <w:rPr>
          <w:sz w:val="20"/>
          <w:szCs w:val="20"/>
        </w:rPr>
        <w:br w:type="page"/>
      </w:r>
    </w:p>
    <w:p w14:paraId="4A5439E0" w14:textId="77777777" w:rsidR="00BA42B6" w:rsidRDefault="00BA42B6"/>
    <w:p w14:paraId="1C3D2D41" w14:textId="77777777" w:rsidR="00A52BF5" w:rsidRPr="00A52BF5" w:rsidRDefault="00A52BF5" w:rsidP="00A52BF5">
      <w:pPr>
        <w:rPr>
          <w:b/>
          <w:bCs/>
          <w:sz w:val="32"/>
          <w:szCs w:val="32"/>
        </w:rPr>
      </w:pPr>
      <w:r w:rsidRPr="00A52BF5">
        <w:rPr>
          <w:b/>
          <w:bCs/>
          <w:sz w:val="32"/>
          <w:szCs w:val="32"/>
        </w:rPr>
        <w:t>PROJECT TITLE: FITNESS ICON - GYM WEBSITE</w:t>
      </w:r>
    </w:p>
    <w:p w14:paraId="71FDD926" w14:textId="77777777" w:rsidR="00A52BF5" w:rsidRDefault="00A52BF5" w:rsidP="00A52BF5"/>
    <w:p w14:paraId="32806C09" w14:textId="77777777" w:rsidR="00445200" w:rsidRPr="00445200" w:rsidRDefault="00445200" w:rsidP="00445200">
      <w:pPr>
        <w:rPr>
          <w:rFonts w:ascii="Inter" w:eastAsia="Times New Roman" w:hAnsi="Inter" w:cs="Times New Roman"/>
          <w:color w:val="000000" w:themeColor="text1"/>
          <w:sz w:val="24"/>
          <w:szCs w:val="24"/>
          <w:lang w:val="en-IN" w:eastAsia="en-IN" w:bidi="hi-IN"/>
        </w:rPr>
      </w:pPr>
      <w:r>
        <w:t xml:space="preserve">    </w:t>
      </w:r>
      <w:r w:rsidR="00A52BF5">
        <w:t>Technology: Next.js and</w:t>
      </w:r>
      <w:r w:rsidR="00A52BF5" w:rsidRPr="00445200">
        <w:t xml:space="preserve"> </w:t>
      </w:r>
      <w:r w:rsidRPr="004452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fldChar w:fldCharType="begin"/>
      </w:r>
      <w:r w:rsidRPr="004452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instrText>HYPERLINK "https://tailwindcss.com/" \t "_self"</w:instrText>
      </w:r>
      <w:r w:rsidRPr="004452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</w:r>
      <w:r w:rsidRPr="004452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fldChar w:fldCharType="separate"/>
      </w:r>
      <w:r w:rsidRPr="00445200">
        <w:rPr>
          <w:rFonts w:ascii="var(--main-font)" w:eastAsia="Times New Roman" w:hAnsi="var(--main-font)" w:cs="Times New Roman"/>
          <w:color w:val="000000" w:themeColor="text1"/>
          <w:sz w:val="24"/>
          <w:szCs w:val="24"/>
          <w:lang w:val="en-IN" w:eastAsia="en-IN" w:bidi="hi-IN"/>
        </w:rPr>
        <w:t>Tailwind CSS</w:t>
      </w:r>
    </w:p>
    <w:p w14:paraId="03BD5809" w14:textId="77777777" w:rsidR="00A52BF5" w:rsidRDefault="00445200" w:rsidP="00445200">
      <w:r w:rsidRPr="004452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fldChar w:fldCharType="end"/>
      </w:r>
    </w:p>
    <w:p w14:paraId="11E6FEAE" w14:textId="77777777" w:rsidR="00A52BF5" w:rsidRPr="00A52BF5" w:rsidRDefault="00A52BF5" w:rsidP="00A52BF5">
      <w:pPr>
        <w:rPr>
          <w:b/>
          <w:bCs/>
        </w:rPr>
      </w:pPr>
      <w:r w:rsidRPr="00A52BF5">
        <w:rPr>
          <w:b/>
          <w:bCs/>
        </w:rPr>
        <w:t xml:space="preserve">    UI Design:</w:t>
      </w:r>
    </w:p>
    <w:p w14:paraId="65C50F88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Explored the fundamentals of creating a user-friendly interface.</w:t>
      </w:r>
    </w:p>
    <w:p w14:paraId="53F1C8B2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Importance of Color and Font: Recognized the significance of selecting appropriate colors, fonts, and layouts to enhance user experience.</w:t>
      </w:r>
    </w:p>
    <w:p w14:paraId="7DAD2AE7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Collaboration: Engaged with Neeraj for guidance, gaining insights into project development.</w:t>
      </w:r>
    </w:p>
    <w:p w14:paraId="7753E2BD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Innovative UI Solutions: Leveraged ChatGPT to design UI components such as sliders, enabling interactive features.</w:t>
      </w:r>
    </w:p>
    <w:p w14:paraId="682E728E" w14:textId="77777777" w:rsidR="00A52BF5" w:rsidRDefault="00A52BF5" w:rsidP="00A52BF5">
      <w:pPr>
        <w:pStyle w:val="ListParagraph"/>
      </w:pPr>
    </w:p>
    <w:p w14:paraId="58EDA234" w14:textId="77777777" w:rsidR="00A52BF5" w:rsidRPr="00A52BF5" w:rsidRDefault="00A52BF5" w:rsidP="00A52BF5">
      <w:pPr>
        <w:ind w:left="360"/>
        <w:rPr>
          <w:b/>
          <w:bCs/>
        </w:rPr>
      </w:pPr>
      <w:r w:rsidRPr="00A52BF5">
        <w:rPr>
          <w:b/>
          <w:bCs/>
        </w:rPr>
        <w:t>Challenges Faced:</w:t>
      </w:r>
    </w:p>
    <w:p w14:paraId="2F747EF5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UI Creation: Navigating challenges in crafting an engaging and intuitive UI design.</w:t>
      </w:r>
    </w:p>
    <w:p w14:paraId="23373D38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Color and Font Selection: Understanding the impact of color schemes and font choices on user perception and interaction.</w:t>
      </w:r>
    </w:p>
    <w:p w14:paraId="19345A5F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Layout Design: Overcoming hurdles in structuring the website layout to optimize user engagement.</w:t>
      </w:r>
    </w:p>
    <w:p w14:paraId="087BBDDD" w14:textId="77777777" w:rsidR="00A52BF5" w:rsidRDefault="00A52BF5" w:rsidP="00A52BF5">
      <w:pPr>
        <w:pStyle w:val="ListParagraph"/>
        <w:numPr>
          <w:ilvl w:val="0"/>
          <w:numId w:val="23"/>
        </w:numPr>
      </w:pPr>
      <w:r>
        <w:t>Learning Curve: Grappling with the learning curve associated with Next.js framework.</w:t>
      </w:r>
    </w:p>
    <w:p w14:paraId="0E2F887A" w14:textId="77777777" w:rsidR="001A55D4" w:rsidRDefault="00A52BF5" w:rsidP="00A52BF5">
      <w:pPr>
        <w:pStyle w:val="ListParagraph"/>
        <w:numPr>
          <w:ilvl w:val="0"/>
          <w:numId w:val="23"/>
        </w:numPr>
      </w:pPr>
      <w:r>
        <w:t>This project served as an invaluable learning experience, offering insights into UI/UX design principles, collaboration dynamics, and the utilization of emerging technologies like Next.js.</w:t>
      </w:r>
    </w:p>
    <w:p w14:paraId="509364D8" w14:textId="77777777" w:rsidR="00445200" w:rsidRDefault="00445200" w:rsidP="00445200">
      <w:r>
        <w:t xml:space="preserve">    </w:t>
      </w:r>
    </w:p>
    <w:p w14:paraId="419098F9" w14:textId="77777777" w:rsidR="00445200" w:rsidRDefault="00445200">
      <w:r>
        <w:br w:type="page"/>
      </w:r>
    </w:p>
    <w:p w14:paraId="63494E83" w14:textId="77777777" w:rsidR="00445200" w:rsidRDefault="00445200" w:rsidP="00445200"/>
    <w:p w14:paraId="0E55F16D" w14:textId="77777777" w:rsidR="00445200" w:rsidRPr="00445200" w:rsidRDefault="00445200" w:rsidP="00445200">
      <w:pPr>
        <w:rPr>
          <w:b/>
          <w:bCs/>
          <w:sz w:val="32"/>
          <w:szCs w:val="32"/>
        </w:rPr>
      </w:pPr>
      <w:r w:rsidRPr="00445200">
        <w:rPr>
          <w:b/>
          <w:bCs/>
          <w:sz w:val="32"/>
          <w:szCs w:val="32"/>
        </w:rPr>
        <w:t>Project Title: REST API for Ramji Ke Sanna App</w:t>
      </w:r>
    </w:p>
    <w:p w14:paraId="121BA36A" w14:textId="77777777" w:rsidR="00445200" w:rsidRDefault="00445200" w:rsidP="00445200"/>
    <w:p w14:paraId="4958D18E" w14:textId="77777777" w:rsidR="00445200" w:rsidRDefault="00445200" w:rsidP="00445200">
      <w:r w:rsidRPr="00445200">
        <w:rPr>
          <w:b/>
          <w:bCs/>
        </w:rPr>
        <w:t>Technology</w:t>
      </w:r>
      <w:r>
        <w:t>: Node.js and MongoDB  and  Express.js</w:t>
      </w:r>
    </w:p>
    <w:p w14:paraId="6F6C0954" w14:textId="77777777" w:rsidR="00445200" w:rsidRDefault="00445200" w:rsidP="00445200">
      <w:pPr>
        <w:rPr>
          <w:b/>
          <w:bCs/>
        </w:rPr>
      </w:pPr>
    </w:p>
    <w:p w14:paraId="1EAEC611" w14:textId="77777777" w:rsidR="00445200" w:rsidRPr="00445200" w:rsidRDefault="00445200" w:rsidP="00445200">
      <w:pPr>
        <w:rPr>
          <w:b/>
          <w:bCs/>
        </w:rPr>
      </w:pPr>
      <w:r w:rsidRPr="00445200">
        <w:rPr>
          <w:b/>
          <w:bCs/>
        </w:rPr>
        <w:t>Learnings:</w:t>
      </w:r>
    </w:p>
    <w:p w14:paraId="31F1390B" w14:textId="77777777" w:rsidR="00445200" w:rsidRDefault="00445200" w:rsidP="00445200">
      <w:r>
        <w:t>Code Understanding: Developed proficiency in comprehending and integrating existing codebases provided by the team.</w:t>
      </w:r>
    </w:p>
    <w:p w14:paraId="0E261DB0" w14:textId="77777777" w:rsidR="00445200" w:rsidRDefault="00445200" w:rsidP="00445200">
      <w:r>
        <w:t>REST API Development: Acquired skills in building RESTful APIs using Node.js.</w:t>
      </w:r>
    </w:p>
    <w:p w14:paraId="674D8F60" w14:textId="77777777" w:rsidR="00445200" w:rsidRDefault="00445200" w:rsidP="00445200">
      <w:r>
        <w:t>Error Handling and Debugging: Implemented robust error handling mechanisms and debugging techniques to ensure API reliability and stability.</w:t>
      </w:r>
    </w:p>
    <w:p w14:paraId="258236AF" w14:textId="77777777" w:rsidR="00445200" w:rsidRDefault="00445200" w:rsidP="00445200">
      <w:r>
        <w:t>Testing: Conducted comprehensive testing of the API to validate functionality and identify potential issues.</w:t>
      </w:r>
    </w:p>
    <w:p w14:paraId="0F78A521" w14:textId="77777777" w:rsidR="00445200" w:rsidRDefault="00445200" w:rsidP="00445200">
      <w:r>
        <w:t>Communication with Frontend Developers: Enhanced communication abilities by effectively explaining API functionalities and endpoints to frontend developers.</w:t>
      </w:r>
    </w:p>
    <w:p w14:paraId="22639664" w14:textId="77777777" w:rsidR="00445200" w:rsidRDefault="00445200" w:rsidP="00445200">
      <w:pPr>
        <w:rPr>
          <w:b/>
          <w:bCs/>
        </w:rPr>
      </w:pPr>
    </w:p>
    <w:p w14:paraId="618D4508" w14:textId="77777777" w:rsidR="00445200" w:rsidRPr="00445200" w:rsidRDefault="00445200" w:rsidP="00445200">
      <w:pPr>
        <w:rPr>
          <w:b/>
          <w:bCs/>
        </w:rPr>
      </w:pPr>
      <w:r w:rsidRPr="00445200">
        <w:rPr>
          <w:b/>
          <w:bCs/>
        </w:rPr>
        <w:t>Challenges Faced:</w:t>
      </w:r>
    </w:p>
    <w:p w14:paraId="039E216C" w14:textId="77777777" w:rsidR="00445200" w:rsidRDefault="00445200" w:rsidP="00445200">
      <w:r>
        <w:t>Understanding Existing Code: Grappled with deciphering and adapting to the codebase provided by the team.</w:t>
      </w:r>
    </w:p>
    <w:p w14:paraId="6474D3B8" w14:textId="77777777" w:rsidR="00445200" w:rsidRDefault="00445200" w:rsidP="00445200">
      <w:r>
        <w:t>Error Handling Implementation: Overcame challenges in implementing efficient error handling strategies to maintain API integrity.</w:t>
      </w:r>
    </w:p>
    <w:p w14:paraId="70EB2F7A" w14:textId="77777777" w:rsidR="00445200" w:rsidRDefault="00445200" w:rsidP="00445200">
      <w:r>
        <w:t>Debugging Complexities: Addressed complexities in debugging the codebase and resolving issues effectively.</w:t>
      </w:r>
    </w:p>
    <w:p w14:paraId="09896245" w14:textId="77777777" w:rsidR="00445200" w:rsidRDefault="00445200" w:rsidP="00445200">
      <w:r>
        <w:t>Time Management: Managed time constraints efficiently, dedicating two days to complete the API development and testing process.</w:t>
      </w:r>
    </w:p>
    <w:p w14:paraId="768BA9C9" w14:textId="77777777" w:rsidR="00445200" w:rsidRDefault="00445200" w:rsidP="00445200">
      <w:r>
        <w:t>This project significantly contributed to my understanding of code integration, API development practices, and effective communication with frontend developers, thereby enriching my skill set as a developer.</w:t>
      </w:r>
    </w:p>
    <w:p w14:paraId="66FD711D" w14:textId="77777777" w:rsidR="00445200" w:rsidRDefault="00445200" w:rsidP="00445200"/>
    <w:p w14:paraId="23E9515C" w14:textId="77777777" w:rsidR="00445200" w:rsidRDefault="00445200" w:rsidP="00445200"/>
    <w:p w14:paraId="48E2F882" w14:textId="77777777" w:rsidR="00BA42B6" w:rsidRPr="00BA42B6" w:rsidRDefault="00BA42B6" w:rsidP="00BA42B6">
      <w:pPr>
        <w:rPr>
          <w:b/>
          <w:bCs/>
          <w:sz w:val="32"/>
          <w:szCs w:val="32"/>
        </w:rPr>
      </w:pPr>
      <w:r w:rsidRPr="00BA42B6">
        <w:rPr>
          <w:b/>
          <w:bCs/>
          <w:sz w:val="32"/>
          <w:szCs w:val="32"/>
        </w:rPr>
        <w:t>Project Title: Satisfide Job Portal Web Application</w:t>
      </w:r>
    </w:p>
    <w:p w14:paraId="46647502" w14:textId="77777777" w:rsidR="00BA42B6" w:rsidRDefault="00BA42B6" w:rsidP="00BA42B6"/>
    <w:p w14:paraId="16E9A924" w14:textId="77777777" w:rsidR="00BA42B6" w:rsidRDefault="00BA42B6" w:rsidP="00BA42B6">
      <w:r w:rsidRPr="00BA42B6">
        <w:rPr>
          <w:b/>
          <w:bCs/>
        </w:rPr>
        <w:t>Technology Stack</w:t>
      </w:r>
      <w:r>
        <w:t xml:space="preserve">: MERN (MongoDB, Express.js, React.js, Node.js) Next.js Tailwind CSS </w:t>
      </w:r>
    </w:p>
    <w:p w14:paraId="1D0A94A2" w14:textId="77777777" w:rsidR="00BA42B6" w:rsidRDefault="00BA42B6" w:rsidP="00BA42B6"/>
    <w:p w14:paraId="39F4DA6D" w14:textId="77777777" w:rsidR="00BA42B6" w:rsidRPr="00BA42B6" w:rsidRDefault="00BA42B6" w:rsidP="00BA42B6">
      <w:pPr>
        <w:rPr>
          <w:b/>
          <w:bCs/>
        </w:rPr>
      </w:pPr>
      <w:r w:rsidRPr="00BA42B6">
        <w:rPr>
          <w:b/>
          <w:bCs/>
        </w:rPr>
        <w:t>Learnings:</w:t>
      </w:r>
    </w:p>
    <w:p w14:paraId="016C5DB2" w14:textId="77777777" w:rsidR="00BA42B6" w:rsidRDefault="00BA42B6" w:rsidP="00BA42B6">
      <w:r>
        <w:t>Full-Stack Development: Gained proficiency in developing end-to-end web applications using the MERN stack.</w:t>
      </w:r>
    </w:p>
    <w:p w14:paraId="35531DD4" w14:textId="77777777" w:rsidR="00BA42B6" w:rsidRDefault="00BA42B6" w:rsidP="00BA42B6">
      <w:r>
        <w:t>UI/UX Design: Acquired skills in creating aesthetically pleasing and user-friendly UI designs with Tailwind CSS.</w:t>
      </w:r>
    </w:p>
    <w:p w14:paraId="50AC0F47" w14:textId="77777777" w:rsidR="00BA42B6" w:rsidRDefault="00BA42B6" w:rsidP="00BA42B6">
      <w:r>
        <w:t>Backend Development: Developed backend functionalities using Node.js and Express.js, including features such as user authentication, job posting, and resume building.</w:t>
      </w:r>
    </w:p>
    <w:p w14:paraId="73D30426" w14:textId="77777777" w:rsidR="00BA42B6" w:rsidRDefault="00BA42B6" w:rsidP="00BA42B6">
      <w:r>
        <w:t>Integration: Successfully connected frontend and backend components to ensure seamless data flow and interaction.</w:t>
      </w:r>
    </w:p>
    <w:p w14:paraId="015316CD" w14:textId="77777777" w:rsidR="00BA42B6" w:rsidRDefault="00BA42B6" w:rsidP="00BA42B6">
      <w:r>
        <w:t>Collaboration and Teamwork: Collaborated with Arpit and Pranjal to implement advanced features like search functionality, resume builder, and filters.</w:t>
      </w:r>
    </w:p>
    <w:p w14:paraId="6B9E66A6" w14:textId="77777777" w:rsidR="00BA42B6" w:rsidRDefault="00BA42B6" w:rsidP="00BA42B6">
      <w:r>
        <w:t>Project Management: Managed the project timeline and tasks effectively over the course of two weeks, including UI corrections and feature enhancements.</w:t>
      </w:r>
    </w:p>
    <w:p w14:paraId="36D4E6A4" w14:textId="77777777" w:rsidR="00BA42B6" w:rsidRDefault="00BA42B6" w:rsidP="00BA42B6"/>
    <w:p w14:paraId="20A0FC05" w14:textId="77777777" w:rsidR="00BA42B6" w:rsidRPr="00BA42B6" w:rsidRDefault="00BA42B6" w:rsidP="00BA42B6">
      <w:pPr>
        <w:rPr>
          <w:b/>
          <w:bCs/>
        </w:rPr>
      </w:pPr>
      <w:r w:rsidRPr="00BA42B6">
        <w:rPr>
          <w:b/>
          <w:bCs/>
        </w:rPr>
        <w:t>Challenges Faced:</w:t>
      </w:r>
    </w:p>
    <w:p w14:paraId="5AF10882" w14:textId="77777777" w:rsidR="00BA42B6" w:rsidRDefault="00BA42B6" w:rsidP="00BA42B6">
      <w:r>
        <w:t>Complex Feature Implementation: Addressed challenges in implementing complex features like resume builder and search functionality.</w:t>
      </w:r>
    </w:p>
    <w:p w14:paraId="6BE04202" w14:textId="77777777" w:rsidR="00BA42B6" w:rsidRDefault="00BA42B6" w:rsidP="00BA42B6">
      <w:r>
        <w:t>Integration Issues: Overcame integration issues between frontend and backend components to ensure smooth functionality.</w:t>
      </w:r>
    </w:p>
    <w:p w14:paraId="15513E51" w14:textId="77777777" w:rsidR="00BA42B6" w:rsidRDefault="00BA42B6" w:rsidP="00BA42B6">
      <w:r>
        <w:t>UI/UX Refinement: Focused efforts on refining UI elements and user experience based on feedback and usability testing.</w:t>
      </w:r>
    </w:p>
    <w:p w14:paraId="68D05901" w14:textId="77777777" w:rsidR="00BA42B6" w:rsidRDefault="00BA42B6" w:rsidP="00BA42B6">
      <w:r>
        <w:t>Team Collaboration: Coordinated with team members Arpit and Pranjal to divide tasks and ensure efficient progress.</w:t>
      </w:r>
    </w:p>
    <w:p w14:paraId="1BF36251" w14:textId="77777777" w:rsidR="00BA42B6" w:rsidRDefault="00BA42B6" w:rsidP="00BA42B6">
      <w:r>
        <w:t>Despite the challenges encountered, the completion of the Satisfide Job Portal Web Application within the allocated timeframe stands as a testament to the collective efforts and dedication invested in the project.</w:t>
      </w:r>
    </w:p>
    <w:p w14:paraId="630F86EE" w14:textId="77777777" w:rsidR="00BA42B6" w:rsidRDefault="00BA42B6" w:rsidP="00BA42B6"/>
    <w:p w14:paraId="65B83991" w14:textId="77777777" w:rsidR="00BA42B6" w:rsidRPr="00BA42B6" w:rsidRDefault="00BA42B6" w:rsidP="00BA42B6">
      <w:pPr>
        <w:rPr>
          <w:b/>
          <w:bCs/>
          <w:sz w:val="32"/>
          <w:szCs w:val="32"/>
        </w:rPr>
      </w:pPr>
      <w:r w:rsidRPr="00BA42B6">
        <w:rPr>
          <w:b/>
          <w:bCs/>
          <w:sz w:val="32"/>
          <w:szCs w:val="32"/>
        </w:rPr>
        <w:t>Project Title: Satisfide Job Portal Mobile Application</w:t>
      </w:r>
    </w:p>
    <w:p w14:paraId="67855919" w14:textId="77777777" w:rsidR="00BA42B6" w:rsidRDefault="00BA42B6" w:rsidP="00BA42B6"/>
    <w:p w14:paraId="01B803BB" w14:textId="77777777" w:rsidR="00BA42B6" w:rsidRDefault="00BA42B6" w:rsidP="00BA42B6">
      <w:r w:rsidRPr="00BA42B6">
        <w:rPr>
          <w:b/>
          <w:bCs/>
        </w:rPr>
        <w:t>Technology</w:t>
      </w:r>
      <w:r>
        <w:t xml:space="preserve"> Stack: React Native REST API (Satisfide Job Portal Web Application backend)</w:t>
      </w:r>
    </w:p>
    <w:p w14:paraId="0B73C2C7" w14:textId="77777777" w:rsidR="00BA42B6" w:rsidRDefault="00BA42B6" w:rsidP="00BA42B6"/>
    <w:p w14:paraId="7303F55A" w14:textId="77777777" w:rsidR="00BA42B6" w:rsidRDefault="00BA42B6" w:rsidP="00BA42B6">
      <w:r w:rsidRPr="00BA42B6">
        <w:rPr>
          <w:b/>
          <w:bCs/>
        </w:rPr>
        <w:t>Learnings</w:t>
      </w:r>
      <w:r>
        <w:t>:</w:t>
      </w:r>
    </w:p>
    <w:p w14:paraId="79E88334" w14:textId="77777777" w:rsidR="00BA42B6" w:rsidRDefault="00BA42B6" w:rsidP="00BA42B6">
      <w:r>
        <w:t>Mobile App Development: Acquired proficiency in developing mobile applications using React Native framework.</w:t>
      </w:r>
    </w:p>
    <w:p w14:paraId="67FE6D2E" w14:textId="77777777" w:rsidR="00BA42B6" w:rsidRDefault="00BA42B6" w:rsidP="00BA42B6">
      <w:r>
        <w:t>Frontend Development: Created intuitive and responsive user interfaces for the mobile app.</w:t>
      </w:r>
    </w:p>
    <w:p w14:paraId="26AF7154" w14:textId="77777777" w:rsidR="00BA42B6" w:rsidRDefault="00BA42B6" w:rsidP="00BA42B6">
      <w:r>
        <w:t>Integration with REST API: Learned to integrate the mobile app frontend with the existing REST API endpoints from the Satisfide Job Portal Web Application backend.</w:t>
      </w:r>
    </w:p>
    <w:p w14:paraId="339B6168" w14:textId="77777777" w:rsidR="00BA42B6" w:rsidRDefault="00BA42B6" w:rsidP="00BA42B6">
      <w:r>
        <w:t>Cross-Platform Compatibility: Explored techniques to ensure cross-platform compatibility and consistent user experience across different devices.</w:t>
      </w:r>
    </w:p>
    <w:p w14:paraId="6AF4ADF7" w14:textId="77777777" w:rsidR="00BA42B6" w:rsidRDefault="00BA42B6" w:rsidP="00BA42B6">
      <w:r>
        <w:t>Project Dependency Management: Managed project dependencies effectively to streamline the development process</w:t>
      </w:r>
    </w:p>
    <w:p w14:paraId="47C2DF1B" w14:textId="77777777" w:rsidR="00BA42B6" w:rsidRDefault="00BA42B6" w:rsidP="00BA42B6"/>
    <w:p w14:paraId="19F5EAC0" w14:textId="77777777" w:rsidR="00BA42B6" w:rsidRPr="00BA42B6" w:rsidRDefault="00BA42B6" w:rsidP="00BA42B6">
      <w:pPr>
        <w:rPr>
          <w:b/>
          <w:bCs/>
        </w:rPr>
      </w:pPr>
      <w:r w:rsidRPr="00BA42B6">
        <w:rPr>
          <w:b/>
          <w:bCs/>
        </w:rPr>
        <w:t>Challenges Faced:</w:t>
      </w:r>
    </w:p>
    <w:p w14:paraId="0A3B765C" w14:textId="77777777" w:rsidR="00BA42B6" w:rsidRDefault="00BA42B6" w:rsidP="00BA42B6">
      <w:r>
        <w:t>Learning React Native: Overcame the learning curve associated with React Native development, including understanding component structure and navigation.</w:t>
      </w:r>
    </w:p>
    <w:p w14:paraId="26385A26" w14:textId="77777777" w:rsidR="00BA42B6" w:rsidRDefault="00BA42B6" w:rsidP="00BA42B6">
      <w:r>
        <w:t>Integration Challenges: Faced challenges in integrating the frontend with the REST API, ensuring proper data flow and error handling.</w:t>
      </w:r>
    </w:p>
    <w:p w14:paraId="5AE73C85" w14:textId="77777777" w:rsidR="00BA42B6" w:rsidRDefault="00BA42B6" w:rsidP="00BA42B6">
      <w:r>
        <w:t>UI/UX Adaptation: Adapted UI/UX design principles for mobile platforms, considering screen size limitations and touch interactions.</w:t>
      </w:r>
    </w:p>
    <w:p w14:paraId="7409968D" w14:textId="77777777" w:rsidR="00BA42B6" w:rsidRDefault="00BA42B6" w:rsidP="00BA42B6">
      <w:r>
        <w:t>Testing and Debugging: Conducted thorough testing and debugging to identify and resolve issues related to performance and functionality.</w:t>
      </w:r>
    </w:p>
    <w:p w14:paraId="2EE19011" w14:textId="77777777" w:rsidR="00BA42B6" w:rsidRDefault="00BA42B6" w:rsidP="00BA42B6">
      <w:r>
        <w:t>As the project nears completion, the mobile application for the Satisfide Job Portal promises to provide users with a seamless and efficient platform for job search and recruitment activities.</w:t>
      </w:r>
    </w:p>
    <w:p w14:paraId="1E60A4EF" w14:textId="77777777" w:rsidR="00BA42B6" w:rsidRDefault="00BA42B6" w:rsidP="00BA42B6"/>
    <w:p w14:paraId="7CA4269C" w14:textId="77777777" w:rsidR="00BA42B6" w:rsidRDefault="00BA42B6" w:rsidP="00BA42B6"/>
    <w:p w14:paraId="406A1AF2" w14:textId="77777777" w:rsidR="00BA42B6" w:rsidRDefault="00BA42B6" w:rsidP="00BA42B6"/>
    <w:p w14:paraId="41987B86" w14:textId="77777777" w:rsidR="00BA42B6" w:rsidRDefault="00BA42B6" w:rsidP="00BA42B6"/>
    <w:p w14:paraId="11C793B5" w14:textId="77777777" w:rsidR="00B05947" w:rsidRDefault="00B05947" w:rsidP="00B05947">
      <w:pPr>
        <w:rPr>
          <w:b/>
          <w:bCs/>
          <w:sz w:val="32"/>
          <w:szCs w:val="32"/>
        </w:rPr>
      </w:pPr>
      <w:r w:rsidRPr="00B05947">
        <w:rPr>
          <w:b/>
          <w:bCs/>
          <w:sz w:val="32"/>
          <w:szCs w:val="32"/>
        </w:rPr>
        <w:t>Project Title: Ecommerce Backend</w:t>
      </w:r>
    </w:p>
    <w:p w14:paraId="307A39EE" w14:textId="77777777" w:rsidR="00B05947" w:rsidRPr="00B05947" w:rsidRDefault="00B05947" w:rsidP="00B05947">
      <w:pPr>
        <w:rPr>
          <w:b/>
          <w:bCs/>
          <w:sz w:val="32"/>
          <w:szCs w:val="32"/>
        </w:rPr>
      </w:pPr>
    </w:p>
    <w:p w14:paraId="5C0D3B9F" w14:textId="77777777" w:rsidR="00B05947" w:rsidRDefault="00B05947" w:rsidP="00B05947">
      <w:r w:rsidRPr="00B05947">
        <w:rPr>
          <w:b/>
          <w:bCs/>
        </w:rPr>
        <w:t>Technology Stack:</w:t>
      </w:r>
      <w:r>
        <w:rPr>
          <w:b/>
          <w:bCs/>
        </w:rPr>
        <w:t xml:space="preserve"> </w:t>
      </w:r>
      <w:r>
        <w:t>Node.js Express.js</w:t>
      </w:r>
      <w:r>
        <w:rPr>
          <w:b/>
          <w:bCs/>
        </w:rPr>
        <w:t xml:space="preserve"> </w:t>
      </w:r>
      <w:r>
        <w:t>MongoDB</w:t>
      </w:r>
    </w:p>
    <w:p w14:paraId="02B52CA4" w14:textId="77777777" w:rsidR="00B05947" w:rsidRPr="00B05947" w:rsidRDefault="00B05947" w:rsidP="00B05947">
      <w:pPr>
        <w:rPr>
          <w:b/>
          <w:bCs/>
        </w:rPr>
      </w:pPr>
    </w:p>
    <w:p w14:paraId="7B7E35F0" w14:textId="77777777" w:rsidR="00B05947" w:rsidRDefault="00B05947" w:rsidP="00B05947">
      <w:r w:rsidRPr="00B05947">
        <w:rPr>
          <w:b/>
          <w:bCs/>
        </w:rPr>
        <w:t>Overview</w:t>
      </w:r>
      <w:r>
        <w:t>:</w:t>
      </w:r>
    </w:p>
    <w:p w14:paraId="33E83865" w14:textId="77777777" w:rsidR="00B05947" w:rsidRDefault="00B05947" w:rsidP="00B05947">
      <w:r>
        <w:t>The Ecommerce Backend project served as a foundational experience in backend development using Node.js, Express.js, and MongoDB. Over the course of its development and usage, I gained crucial insights into creating RESTful APIs, implementing error handling strategies, defining database schemas, and testing endpoints using Postman.</w:t>
      </w:r>
    </w:p>
    <w:p w14:paraId="6EC83D00" w14:textId="77777777" w:rsidR="00B05947" w:rsidRDefault="00B05947" w:rsidP="00B05947"/>
    <w:p w14:paraId="12D91FB1" w14:textId="77777777" w:rsidR="00B05947" w:rsidRPr="00B05947" w:rsidRDefault="00B05947" w:rsidP="00B05947">
      <w:pPr>
        <w:rPr>
          <w:b/>
          <w:bCs/>
        </w:rPr>
      </w:pPr>
      <w:r w:rsidRPr="00B05947">
        <w:rPr>
          <w:b/>
          <w:bCs/>
        </w:rPr>
        <w:t>Key Learnings:</w:t>
      </w:r>
    </w:p>
    <w:p w14:paraId="2EA171FD" w14:textId="77777777" w:rsidR="00B05947" w:rsidRDefault="00B05947" w:rsidP="00B05947">
      <w:r>
        <w:t>REST API Development: Acquired proficiency in designing and implementing RESTful APIs to facilitate communication between the frontend and backend systems.</w:t>
      </w:r>
    </w:p>
    <w:p w14:paraId="029EC298" w14:textId="77777777" w:rsidR="00B05947" w:rsidRDefault="00B05947" w:rsidP="00B05947">
      <w:r>
        <w:t>Utilized HTTP methods (GET, POST, PUT, DELETE) to perform CRUD operations on resources, ensuring data integrity and security.</w:t>
      </w:r>
    </w:p>
    <w:p w14:paraId="1F9BDFDE" w14:textId="77777777" w:rsidR="00B05947" w:rsidRDefault="00B05947" w:rsidP="00B05947">
      <w:r w:rsidRPr="00B05947">
        <w:rPr>
          <w:u w:val="single"/>
        </w:rPr>
        <w:t>Error Handling</w:t>
      </w:r>
      <w:r>
        <w:t>: Implemented robust error handling mechanisms to gracefully manage unexpected errors and exceptions that may occur during API execution.</w:t>
      </w:r>
    </w:p>
    <w:p w14:paraId="39E8064B" w14:textId="77777777" w:rsidR="00B05947" w:rsidRDefault="00B05947" w:rsidP="00B05947">
      <w:r>
        <w:t>Utilized middleware functions in Express.js to centralize error handling logic, promoting code maintainability and readability.</w:t>
      </w:r>
    </w:p>
    <w:p w14:paraId="15463008" w14:textId="77777777" w:rsidR="00B05947" w:rsidRDefault="00B05947" w:rsidP="00B05947">
      <w:r w:rsidRPr="00B05947">
        <w:rPr>
          <w:u w:val="single"/>
        </w:rPr>
        <w:t>Database Schema Design</w:t>
      </w:r>
      <w:r>
        <w:t>: Created MongoDB schemas to define the structure and relationships between different data entities within the ecommerce application.</w:t>
      </w:r>
    </w:p>
    <w:p w14:paraId="40AD7301" w14:textId="77777777" w:rsidR="00B05947" w:rsidRDefault="00B05947" w:rsidP="00B05947">
      <w:r>
        <w:t>Ensured data consistency and integrity by enforcing validation rules and constraints within the schema definitions.</w:t>
      </w:r>
    </w:p>
    <w:p w14:paraId="5921CDDF" w14:textId="77777777" w:rsidR="00B05947" w:rsidRDefault="00B05947" w:rsidP="00B05947">
      <w:r w:rsidRPr="00B05947">
        <w:rPr>
          <w:u w:val="single"/>
        </w:rPr>
        <w:t>Postman Testing</w:t>
      </w:r>
      <w:r>
        <w:t>: Leveraged Postman to test API endpoints and verify their functionality, including request validation, response handling, and error scenarios.</w:t>
      </w:r>
    </w:p>
    <w:p w14:paraId="00E3BC0E" w14:textId="77777777" w:rsidR="00B05947" w:rsidRDefault="00B05947" w:rsidP="00B05947">
      <w:r>
        <w:t>Utilized Postman's features for environment variables, collections, and assertions to streamline the testing process and ensure comprehensive coverage.</w:t>
      </w:r>
    </w:p>
    <w:p w14:paraId="3BB228F9" w14:textId="77777777" w:rsidR="00B05947" w:rsidRDefault="00B05947" w:rsidP="00B05947">
      <w:r>
        <w:t>Conclusion:</w:t>
      </w:r>
    </w:p>
    <w:p w14:paraId="3CDAA1AA" w14:textId="77777777" w:rsidR="00B05947" w:rsidRDefault="00B05947" w:rsidP="00B05947">
      <w:r>
        <w:t>The Ecommerce Backend project provided invaluable hands-on experience in backend development, allowing me to apply theoretical concepts to practical scenarios. Through this project, I gained a deeper understanding of Node.js, Express.js, and MongoDB, as well as essential practices such as REST API design, error handling, schema definition, and testing. Moving forward, I aim to build upon these foundations and continue exploring new technologies and methodologies in backend development.</w:t>
      </w:r>
    </w:p>
    <w:p w14:paraId="2A78C775" w14:textId="77777777" w:rsidR="00B05947" w:rsidRDefault="00B05947" w:rsidP="00B05947"/>
    <w:p w14:paraId="76889F07" w14:textId="77777777" w:rsidR="00B05947" w:rsidRDefault="00B05947" w:rsidP="00B05947"/>
    <w:p w14:paraId="7249D357" w14:textId="77777777" w:rsidR="00B05947" w:rsidRDefault="00B05947" w:rsidP="00B05947"/>
    <w:p w14:paraId="153D9DEE" w14:textId="23E30CEA" w:rsidR="001C52A4" w:rsidRDefault="001C52A4">
      <w:r>
        <w:br w:type="page"/>
      </w:r>
    </w:p>
    <w:p w14:paraId="5873358A" w14:textId="422A8C49" w:rsidR="00B05947" w:rsidRDefault="001C52A4" w:rsidP="001C52A4">
      <w:pPr>
        <w:jc w:val="center"/>
        <w:rPr>
          <w:b/>
          <w:bCs/>
          <w:sz w:val="28"/>
          <w:szCs w:val="28"/>
        </w:rPr>
      </w:pPr>
      <w:r w:rsidRPr="001C52A4">
        <w:rPr>
          <w:b/>
          <w:bCs/>
          <w:sz w:val="28"/>
          <w:szCs w:val="28"/>
        </w:rPr>
        <w:t>JOB PORTAL</w:t>
      </w:r>
      <w:r w:rsidR="00062BFC">
        <w:rPr>
          <w:b/>
          <w:bCs/>
          <w:sz w:val="28"/>
          <w:szCs w:val="28"/>
        </w:rPr>
        <w:t xml:space="preserve"> APP</w:t>
      </w:r>
    </w:p>
    <w:p w14:paraId="57546B4A" w14:textId="77777777" w:rsidR="001C52A4" w:rsidRDefault="001C52A4" w:rsidP="001C52A4">
      <w:pPr>
        <w:rPr>
          <w:b/>
          <w:bCs/>
          <w:sz w:val="28"/>
          <w:szCs w:val="28"/>
        </w:rPr>
      </w:pPr>
    </w:p>
    <w:p w14:paraId="2F4B8CD0" w14:textId="10C5A553" w:rsidR="00062BFC" w:rsidRPr="0069588D" w:rsidRDefault="001C52A4" w:rsidP="0069588D">
      <w:pPr>
        <w:jc w:val="center"/>
        <w:rPr>
          <w:b/>
          <w:bCs/>
        </w:rPr>
      </w:pPr>
      <w:r w:rsidRPr="001C52A4">
        <w:rPr>
          <w:b/>
          <w:bCs/>
        </w:rPr>
        <w:t>Student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52"/>
        <w:gridCol w:w="2839"/>
        <w:gridCol w:w="3281"/>
      </w:tblGrid>
      <w:tr w:rsidR="00062BFC" w14:paraId="1CF57AEC" w14:textId="77777777" w:rsidTr="0069588D">
        <w:tc>
          <w:tcPr>
            <w:tcW w:w="2952" w:type="dxa"/>
          </w:tcPr>
          <w:p w14:paraId="36C6DC6E" w14:textId="1E8F9ED6" w:rsidR="00062BFC" w:rsidRPr="00062BFC" w:rsidRDefault="00062BFC" w:rsidP="00062BFC">
            <w:r>
              <w:t>Topic</w:t>
            </w:r>
          </w:p>
        </w:tc>
        <w:tc>
          <w:tcPr>
            <w:tcW w:w="2839" w:type="dxa"/>
          </w:tcPr>
          <w:p w14:paraId="06033777" w14:textId="1A4748ED" w:rsidR="00062BFC" w:rsidRDefault="00062BFC" w:rsidP="00062BFC">
            <w:pPr>
              <w:pStyle w:val="ListParagraph"/>
              <w:ind w:left="0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Remark</w:t>
            </w:r>
          </w:p>
        </w:tc>
        <w:tc>
          <w:tcPr>
            <w:tcW w:w="3281" w:type="dxa"/>
          </w:tcPr>
          <w:p w14:paraId="447378FE" w14:textId="46D35499" w:rsidR="00062BFC" w:rsidRDefault="00062BFC" w:rsidP="00062BFC">
            <w:pPr>
              <w:pStyle w:val="ListParagraph"/>
              <w:ind w:left="0"/>
            </w:pPr>
            <w:r>
              <w:t>Pending</w:t>
            </w:r>
          </w:p>
        </w:tc>
      </w:tr>
      <w:tr w:rsidR="00062BFC" w14:paraId="2D8821DB" w14:textId="77777777" w:rsidTr="0069588D">
        <w:tc>
          <w:tcPr>
            <w:tcW w:w="2952" w:type="dxa"/>
          </w:tcPr>
          <w:p w14:paraId="4A367810" w14:textId="1DFDF4F7" w:rsidR="00062BFC" w:rsidRPr="00062BFC" w:rsidRDefault="00062BFC" w:rsidP="00062BFC">
            <w:r w:rsidRPr="00062BFC">
              <w:t xml:space="preserve">Login </w:t>
            </w:r>
          </w:p>
        </w:tc>
        <w:tc>
          <w:tcPr>
            <w:tcW w:w="2839" w:type="dxa"/>
          </w:tcPr>
          <w:p w14:paraId="26A8D661" w14:textId="548881D0" w:rsidR="00062BFC" w:rsidRDefault="00062BFC" w:rsidP="00062BFC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281" w:type="dxa"/>
          </w:tcPr>
          <w:p w14:paraId="3635158A" w14:textId="77777777" w:rsidR="00062BFC" w:rsidRDefault="00062BFC" w:rsidP="00062BFC">
            <w:pPr>
              <w:pStyle w:val="ListParagraph"/>
              <w:ind w:left="0"/>
            </w:pPr>
          </w:p>
        </w:tc>
      </w:tr>
      <w:tr w:rsidR="00062BFC" w14:paraId="12EA04EE" w14:textId="77777777" w:rsidTr="0069588D">
        <w:tc>
          <w:tcPr>
            <w:tcW w:w="2952" w:type="dxa"/>
          </w:tcPr>
          <w:p w14:paraId="5A87966A" w14:textId="3429026F" w:rsidR="00062BFC" w:rsidRDefault="00062BFC" w:rsidP="00062BFC">
            <w:r>
              <w:t xml:space="preserve">Register </w:t>
            </w:r>
          </w:p>
        </w:tc>
        <w:tc>
          <w:tcPr>
            <w:tcW w:w="2839" w:type="dxa"/>
          </w:tcPr>
          <w:p w14:paraId="1EA241C4" w14:textId="3D322F47" w:rsidR="00062BFC" w:rsidRDefault="00062BFC" w:rsidP="00062BFC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281" w:type="dxa"/>
          </w:tcPr>
          <w:p w14:paraId="51C1CD33" w14:textId="77777777" w:rsidR="00062BFC" w:rsidRDefault="00062BFC" w:rsidP="00062BFC">
            <w:pPr>
              <w:pStyle w:val="ListParagraph"/>
              <w:ind w:left="0"/>
            </w:pPr>
          </w:p>
        </w:tc>
      </w:tr>
      <w:tr w:rsidR="00062BFC" w14:paraId="4E565A3A" w14:textId="77777777" w:rsidTr="0069588D">
        <w:tc>
          <w:tcPr>
            <w:tcW w:w="2952" w:type="dxa"/>
          </w:tcPr>
          <w:p w14:paraId="36CBEB6A" w14:textId="5B4CEC13" w:rsidR="00062BFC" w:rsidRDefault="00062BFC" w:rsidP="00062BFC">
            <w:r>
              <w:t>Update Password</w:t>
            </w:r>
          </w:p>
        </w:tc>
        <w:tc>
          <w:tcPr>
            <w:tcW w:w="2839" w:type="dxa"/>
          </w:tcPr>
          <w:p w14:paraId="481309E3" w14:textId="085FEE21" w:rsidR="00062BFC" w:rsidRDefault="00167609" w:rsidP="00062BF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81" w:type="dxa"/>
          </w:tcPr>
          <w:p w14:paraId="1D6F3524" w14:textId="6445E267" w:rsidR="00062BFC" w:rsidRDefault="00167609" w:rsidP="00062BFC">
            <w:pPr>
              <w:pStyle w:val="ListParagraph"/>
              <w:ind w:left="0"/>
            </w:pPr>
            <w:r>
              <w:t>OTP based update --B</w:t>
            </w:r>
          </w:p>
        </w:tc>
      </w:tr>
      <w:tr w:rsidR="00062BFC" w14:paraId="57431FF3" w14:textId="77777777" w:rsidTr="0069588D">
        <w:tc>
          <w:tcPr>
            <w:tcW w:w="2952" w:type="dxa"/>
          </w:tcPr>
          <w:p w14:paraId="61D04D18" w14:textId="4ABE5183" w:rsidR="00062BFC" w:rsidRDefault="00062BFC" w:rsidP="00062BFC">
            <w:r>
              <w:t>Edit Profile</w:t>
            </w:r>
          </w:p>
        </w:tc>
        <w:tc>
          <w:tcPr>
            <w:tcW w:w="2839" w:type="dxa"/>
          </w:tcPr>
          <w:p w14:paraId="0F2A6C63" w14:textId="0DF86BB3" w:rsidR="00062BFC" w:rsidRDefault="00062BFC" w:rsidP="00062BFC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✔️</w:t>
            </w:r>
            <w:r w:rsidR="00490036">
              <w:rPr>
                <w:rFonts w:ascii="Segoe UI Symbol" w:hAnsi="Segoe UI Symbol" w:cs="Segoe UI Symbol"/>
              </w:rPr>
              <w:t xml:space="preserve"> </w:t>
            </w:r>
          </w:p>
        </w:tc>
        <w:tc>
          <w:tcPr>
            <w:tcW w:w="3281" w:type="dxa"/>
          </w:tcPr>
          <w:p w14:paraId="698CBD32" w14:textId="075EB023" w:rsidR="00062BFC" w:rsidRDefault="00062BFC" w:rsidP="00062BFC">
            <w:pPr>
              <w:pStyle w:val="ListParagraph"/>
              <w:ind w:left="0"/>
            </w:pPr>
          </w:p>
        </w:tc>
      </w:tr>
      <w:tr w:rsidR="00062BFC" w14:paraId="3D8AFAFC" w14:textId="77777777" w:rsidTr="0069588D">
        <w:tc>
          <w:tcPr>
            <w:tcW w:w="2952" w:type="dxa"/>
          </w:tcPr>
          <w:p w14:paraId="452D7FA0" w14:textId="2F44504B" w:rsidR="00062BFC" w:rsidRDefault="00062BFC" w:rsidP="00062BFC">
            <w:r>
              <w:t xml:space="preserve">View all Jobs and </w:t>
            </w:r>
            <w:r w:rsidRPr="001C52A4">
              <w:t>filter</w:t>
            </w:r>
            <w:r>
              <w:t xml:space="preserve"> </w:t>
            </w:r>
          </w:p>
        </w:tc>
        <w:tc>
          <w:tcPr>
            <w:tcW w:w="2839" w:type="dxa"/>
          </w:tcPr>
          <w:p w14:paraId="7D85E880" w14:textId="2FF5D9A8" w:rsidR="00062BFC" w:rsidRDefault="00062BFC" w:rsidP="00062BFC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 xml:space="preserve">✔️ </w:t>
            </w:r>
          </w:p>
        </w:tc>
        <w:tc>
          <w:tcPr>
            <w:tcW w:w="3281" w:type="dxa"/>
          </w:tcPr>
          <w:p w14:paraId="15356C5D" w14:textId="77777777" w:rsidR="00062BFC" w:rsidRDefault="00062BFC" w:rsidP="00062BFC">
            <w:pPr>
              <w:pStyle w:val="ListParagraph"/>
              <w:ind w:left="0"/>
            </w:pPr>
          </w:p>
        </w:tc>
      </w:tr>
      <w:tr w:rsidR="00062BFC" w14:paraId="24DFD014" w14:textId="77777777" w:rsidTr="0069588D">
        <w:tc>
          <w:tcPr>
            <w:tcW w:w="2952" w:type="dxa"/>
          </w:tcPr>
          <w:p w14:paraId="17CB6F2A" w14:textId="7A8D65E7" w:rsidR="00062BFC" w:rsidRDefault="00062BFC" w:rsidP="00062BFC">
            <w:r>
              <w:t>View Job Details</w:t>
            </w:r>
          </w:p>
        </w:tc>
        <w:tc>
          <w:tcPr>
            <w:tcW w:w="2839" w:type="dxa"/>
          </w:tcPr>
          <w:p w14:paraId="72745B06" w14:textId="75270376" w:rsidR="00062BFC" w:rsidRDefault="00062BFC" w:rsidP="00062BFC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281" w:type="dxa"/>
          </w:tcPr>
          <w:p w14:paraId="74D4DAEE" w14:textId="77777777" w:rsidR="00062BFC" w:rsidRDefault="00062BFC" w:rsidP="00062BFC">
            <w:pPr>
              <w:pStyle w:val="ListParagraph"/>
              <w:ind w:left="0"/>
            </w:pPr>
          </w:p>
        </w:tc>
      </w:tr>
      <w:tr w:rsidR="00167609" w14:paraId="50DED5B3" w14:textId="77777777" w:rsidTr="0069588D">
        <w:tc>
          <w:tcPr>
            <w:tcW w:w="2952" w:type="dxa"/>
          </w:tcPr>
          <w:p w14:paraId="393E4D3B" w14:textId="326830E4" w:rsidR="00167609" w:rsidRDefault="00167609" w:rsidP="00167609">
            <w:r>
              <w:t>Apply Job</w:t>
            </w:r>
          </w:p>
        </w:tc>
        <w:tc>
          <w:tcPr>
            <w:tcW w:w="2839" w:type="dxa"/>
          </w:tcPr>
          <w:p w14:paraId="2625B297" w14:textId="5766BFA8" w:rsidR="00167609" w:rsidRDefault="00167609" w:rsidP="00167609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281" w:type="dxa"/>
          </w:tcPr>
          <w:p w14:paraId="0F4122C0" w14:textId="77777777" w:rsidR="00167609" w:rsidRDefault="00167609" w:rsidP="00167609">
            <w:pPr>
              <w:pStyle w:val="ListParagraph"/>
              <w:ind w:left="0"/>
            </w:pPr>
          </w:p>
        </w:tc>
      </w:tr>
      <w:tr w:rsidR="00167609" w14:paraId="59694615" w14:textId="77777777" w:rsidTr="0069588D">
        <w:tc>
          <w:tcPr>
            <w:tcW w:w="2952" w:type="dxa"/>
          </w:tcPr>
          <w:p w14:paraId="20EFBCEF" w14:textId="3EE3F209" w:rsidR="00167609" w:rsidRDefault="00167609" w:rsidP="00167609">
            <w:r>
              <w:t>See all Applications</w:t>
            </w:r>
          </w:p>
        </w:tc>
        <w:tc>
          <w:tcPr>
            <w:tcW w:w="2839" w:type="dxa"/>
          </w:tcPr>
          <w:p w14:paraId="282FD8B2" w14:textId="6726EA50" w:rsidR="00167609" w:rsidRDefault="00167609" w:rsidP="00167609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281" w:type="dxa"/>
          </w:tcPr>
          <w:p w14:paraId="4E98DD29" w14:textId="77777777" w:rsidR="00167609" w:rsidRDefault="00167609" w:rsidP="00167609">
            <w:pPr>
              <w:pStyle w:val="ListParagraph"/>
              <w:ind w:left="0"/>
            </w:pPr>
          </w:p>
        </w:tc>
      </w:tr>
      <w:tr w:rsidR="00167609" w14:paraId="283C41D1" w14:textId="77777777" w:rsidTr="0069588D">
        <w:tc>
          <w:tcPr>
            <w:tcW w:w="2952" w:type="dxa"/>
          </w:tcPr>
          <w:p w14:paraId="5ED20136" w14:textId="22AE1BCF" w:rsidR="00167609" w:rsidRDefault="00167609" w:rsidP="00167609">
            <w:r>
              <w:t xml:space="preserve">Upload </w:t>
            </w:r>
            <w:r w:rsidRPr="001C52A4">
              <w:t>resume</w:t>
            </w:r>
            <w:r w:rsidR="00490036">
              <w:t xml:space="preserve"> &amp; otp</w:t>
            </w:r>
          </w:p>
        </w:tc>
        <w:tc>
          <w:tcPr>
            <w:tcW w:w="2839" w:type="dxa"/>
          </w:tcPr>
          <w:p w14:paraId="39856DED" w14:textId="4778D8BB" w:rsidR="00167609" w:rsidRDefault="00167609" w:rsidP="0016760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81" w:type="dxa"/>
          </w:tcPr>
          <w:p w14:paraId="4ED6F9DC" w14:textId="77777777" w:rsidR="00167609" w:rsidRDefault="00167609" w:rsidP="00167609">
            <w:pPr>
              <w:pStyle w:val="ListParagraph"/>
              <w:ind w:left="0"/>
            </w:pPr>
          </w:p>
        </w:tc>
      </w:tr>
    </w:tbl>
    <w:p w14:paraId="66AFA846" w14:textId="77777777" w:rsidR="001C52A4" w:rsidRDefault="001C52A4" w:rsidP="001C52A4"/>
    <w:p w14:paraId="18C48F2A" w14:textId="096426EA" w:rsidR="001C52A4" w:rsidRDefault="001C52A4" w:rsidP="0069588D">
      <w:pPr>
        <w:jc w:val="center"/>
      </w:pPr>
      <w:r w:rsidRPr="001C52A4">
        <w:rPr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BFC" w14:paraId="4269B4AE" w14:textId="77777777" w:rsidTr="001C52A4">
        <w:tc>
          <w:tcPr>
            <w:tcW w:w="3116" w:type="dxa"/>
          </w:tcPr>
          <w:p w14:paraId="58B72B34" w14:textId="1762A24D" w:rsidR="00062BFC" w:rsidRDefault="00062BFC" w:rsidP="001C52A4">
            <w:r>
              <w:t>Topic</w:t>
            </w:r>
          </w:p>
        </w:tc>
        <w:tc>
          <w:tcPr>
            <w:tcW w:w="3117" w:type="dxa"/>
          </w:tcPr>
          <w:p w14:paraId="06015A5D" w14:textId="57FAF670" w:rsidR="00062BFC" w:rsidRDefault="00062BFC" w:rsidP="001C52A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Remark</w:t>
            </w:r>
          </w:p>
        </w:tc>
        <w:tc>
          <w:tcPr>
            <w:tcW w:w="3117" w:type="dxa"/>
          </w:tcPr>
          <w:p w14:paraId="7CF4478C" w14:textId="6AF84746" w:rsidR="00062BFC" w:rsidRDefault="00062BFC" w:rsidP="001C52A4">
            <w:r>
              <w:t>Pending</w:t>
            </w:r>
          </w:p>
        </w:tc>
      </w:tr>
      <w:tr w:rsidR="001C52A4" w14:paraId="53746A83" w14:textId="77777777" w:rsidTr="001C52A4">
        <w:tc>
          <w:tcPr>
            <w:tcW w:w="3116" w:type="dxa"/>
          </w:tcPr>
          <w:p w14:paraId="0864A7F3" w14:textId="778B9DD8" w:rsidR="001C52A4" w:rsidRPr="001C52A4" w:rsidRDefault="00062BFC" w:rsidP="001C52A4">
            <w:r>
              <w:t>Login</w:t>
            </w:r>
          </w:p>
        </w:tc>
        <w:tc>
          <w:tcPr>
            <w:tcW w:w="3117" w:type="dxa"/>
          </w:tcPr>
          <w:p w14:paraId="188BDB30" w14:textId="0D3079E4" w:rsidR="001C52A4" w:rsidRDefault="00062BFC" w:rsidP="001C52A4"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486485F9" w14:textId="77777777" w:rsidR="001C52A4" w:rsidRDefault="001C52A4" w:rsidP="001C52A4"/>
        </w:tc>
      </w:tr>
      <w:tr w:rsidR="00062BFC" w14:paraId="657D7A93" w14:textId="77777777" w:rsidTr="001C52A4">
        <w:tc>
          <w:tcPr>
            <w:tcW w:w="3116" w:type="dxa"/>
          </w:tcPr>
          <w:p w14:paraId="5C3E1AD4" w14:textId="1B88CA0E" w:rsidR="00062BFC" w:rsidRPr="001C52A4" w:rsidRDefault="00062BFC" w:rsidP="001C52A4">
            <w:r>
              <w:t>Register</w:t>
            </w:r>
          </w:p>
        </w:tc>
        <w:tc>
          <w:tcPr>
            <w:tcW w:w="3117" w:type="dxa"/>
          </w:tcPr>
          <w:p w14:paraId="55981607" w14:textId="6040FA9A" w:rsidR="00062BFC" w:rsidRDefault="00062BFC" w:rsidP="001C52A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4691E14F" w14:textId="77777777" w:rsidR="00062BFC" w:rsidRDefault="00062BFC" w:rsidP="001C52A4"/>
        </w:tc>
      </w:tr>
      <w:tr w:rsidR="00490036" w14:paraId="4C47E8C0" w14:textId="77777777" w:rsidTr="001C52A4">
        <w:tc>
          <w:tcPr>
            <w:tcW w:w="3116" w:type="dxa"/>
          </w:tcPr>
          <w:p w14:paraId="5A5FA4B7" w14:textId="27E937BA" w:rsidR="00490036" w:rsidRPr="001C52A4" w:rsidRDefault="00490036" w:rsidP="00490036">
            <w:r>
              <w:t>Update profile</w:t>
            </w:r>
          </w:p>
        </w:tc>
        <w:tc>
          <w:tcPr>
            <w:tcW w:w="3117" w:type="dxa"/>
          </w:tcPr>
          <w:p w14:paraId="223EEF3A" w14:textId="390BA653" w:rsidR="00490036" w:rsidRDefault="00490036" w:rsidP="0049003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636C4961" w14:textId="77777777" w:rsidR="00490036" w:rsidRDefault="00490036" w:rsidP="00490036"/>
        </w:tc>
      </w:tr>
      <w:tr w:rsidR="00490036" w14:paraId="3B4605F7" w14:textId="77777777" w:rsidTr="001C52A4">
        <w:tc>
          <w:tcPr>
            <w:tcW w:w="3116" w:type="dxa"/>
          </w:tcPr>
          <w:p w14:paraId="7D962516" w14:textId="4856B02D" w:rsidR="00490036" w:rsidRPr="001C52A4" w:rsidRDefault="00490036" w:rsidP="00490036">
            <w:r w:rsidRPr="001C52A4">
              <w:t>Create job</w:t>
            </w:r>
          </w:p>
        </w:tc>
        <w:tc>
          <w:tcPr>
            <w:tcW w:w="3117" w:type="dxa"/>
          </w:tcPr>
          <w:p w14:paraId="0419AD77" w14:textId="0C5DDCCA" w:rsidR="00490036" w:rsidRDefault="00490036" w:rsidP="0049003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68205411" w14:textId="77777777" w:rsidR="00490036" w:rsidRDefault="00490036" w:rsidP="00490036"/>
        </w:tc>
      </w:tr>
      <w:tr w:rsidR="00490036" w14:paraId="02CC1918" w14:textId="77777777" w:rsidTr="001C52A4">
        <w:tc>
          <w:tcPr>
            <w:tcW w:w="3116" w:type="dxa"/>
          </w:tcPr>
          <w:p w14:paraId="34270140" w14:textId="495A3EED" w:rsidR="00490036" w:rsidRDefault="00490036" w:rsidP="00490036">
            <w:r>
              <w:t xml:space="preserve">Read job &amp; </w:t>
            </w:r>
            <w:r w:rsidRPr="001C52A4">
              <w:t>filter</w:t>
            </w:r>
            <w:r>
              <w:t xml:space="preserve"> </w:t>
            </w:r>
          </w:p>
        </w:tc>
        <w:tc>
          <w:tcPr>
            <w:tcW w:w="3117" w:type="dxa"/>
          </w:tcPr>
          <w:p w14:paraId="5767D009" w14:textId="176C912C" w:rsidR="00490036" w:rsidRDefault="00490036" w:rsidP="00490036">
            <w:r>
              <w:rPr>
                <w:rFonts w:ascii="Segoe UI Symbol" w:hAnsi="Segoe UI Symbol" w:cs="Segoe UI Symbol"/>
              </w:rPr>
              <w:t>✔️   &amp;   X</w:t>
            </w:r>
          </w:p>
        </w:tc>
        <w:tc>
          <w:tcPr>
            <w:tcW w:w="3117" w:type="dxa"/>
          </w:tcPr>
          <w:p w14:paraId="44A4D6AA" w14:textId="77777777" w:rsidR="00490036" w:rsidRDefault="00490036" w:rsidP="00490036"/>
        </w:tc>
      </w:tr>
      <w:tr w:rsidR="00490036" w14:paraId="75E9D4CD" w14:textId="77777777" w:rsidTr="001C52A4">
        <w:tc>
          <w:tcPr>
            <w:tcW w:w="3116" w:type="dxa"/>
          </w:tcPr>
          <w:p w14:paraId="6AEB5F52" w14:textId="626FDE79" w:rsidR="00490036" w:rsidRDefault="00490036" w:rsidP="00490036">
            <w:r>
              <w:t>Update job</w:t>
            </w:r>
          </w:p>
        </w:tc>
        <w:tc>
          <w:tcPr>
            <w:tcW w:w="3117" w:type="dxa"/>
          </w:tcPr>
          <w:p w14:paraId="62B4B012" w14:textId="12B5B4D2" w:rsidR="00490036" w:rsidRDefault="00490036" w:rsidP="00490036"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48D386DE" w14:textId="77777777" w:rsidR="00490036" w:rsidRDefault="00490036" w:rsidP="00490036"/>
        </w:tc>
      </w:tr>
      <w:tr w:rsidR="00490036" w14:paraId="206F3AC1" w14:textId="77777777" w:rsidTr="001C52A4">
        <w:tc>
          <w:tcPr>
            <w:tcW w:w="3116" w:type="dxa"/>
          </w:tcPr>
          <w:p w14:paraId="5A93638B" w14:textId="45BDDB53" w:rsidR="00490036" w:rsidRDefault="00490036" w:rsidP="00490036">
            <w:r>
              <w:t>Update application</w:t>
            </w:r>
          </w:p>
        </w:tc>
        <w:tc>
          <w:tcPr>
            <w:tcW w:w="3117" w:type="dxa"/>
          </w:tcPr>
          <w:p w14:paraId="635EB8F7" w14:textId="36AA1012" w:rsidR="00490036" w:rsidRDefault="00490036" w:rsidP="00490036"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43EAC408" w14:textId="77777777" w:rsidR="00490036" w:rsidRDefault="00490036" w:rsidP="00490036"/>
        </w:tc>
      </w:tr>
      <w:tr w:rsidR="00490036" w14:paraId="2B51B61D" w14:textId="77777777" w:rsidTr="001C52A4">
        <w:tc>
          <w:tcPr>
            <w:tcW w:w="3116" w:type="dxa"/>
          </w:tcPr>
          <w:p w14:paraId="662DBB67" w14:textId="61ED7D31" w:rsidR="00490036" w:rsidRDefault="00490036" w:rsidP="00490036">
            <w:r>
              <w:t>Dashboard</w:t>
            </w:r>
          </w:p>
        </w:tc>
        <w:tc>
          <w:tcPr>
            <w:tcW w:w="3117" w:type="dxa"/>
          </w:tcPr>
          <w:p w14:paraId="037B4E97" w14:textId="7CF482BC" w:rsidR="00490036" w:rsidRDefault="00490036" w:rsidP="00490036"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3117" w:type="dxa"/>
          </w:tcPr>
          <w:p w14:paraId="2C82A71C" w14:textId="77777777" w:rsidR="00490036" w:rsidRDefault="00490036" w:rsidP="00490036"/>
        </w:tc>
      </w:tr>
      <w:tr w:rsidR="00490036" w14:paraId="3905B497" w14:textId="77777777" w:rsidTr="001C52A4">
        <w:tc>
          <w:tcPr>
            <w:tcW w:w="3116" w:type="dxa"/>
          </w:tcPr>
          <w:p w14:paraId="78C4414F" w14:textId="4AD9E388" w:rsidR="00490036" w:rsidRDefault="00490036" w:rsidP="00490036">
            <w:r>
              <w:t>Logout</w:t>
            </w:r>
          </w:p>
        </w:tc>
        <w:tc>
          <w:tcPr>
            <w:tcW w:w="3117" w:type="dxa"/>
          </w:tcPr>
          <w:p w14:paraId="1C0A7E8B" w14:textId="76239CA4" w:rsidR="00490036" w:rsidRDefault="00490036" w:rsidP="00490036"/>
        </w:tc>
        <w:tc>
          <w:tcPr>
            <w:tcW w:w="3117" w:type="dxa"/>
          </w:tcPr>
          <w:p w14:paraId="59A5644D" w14:textId="48B673C0" w:rsidR="00490036" w:rsidRDefault="00490036" w:rsidP="00490036">
            <w:r>
              <w:t>ui</w:t>
            </w:r>
          </w:p>
        </w:tc>
      </w:tr>
      <w:tr w:rsidR="00490036" w14:paraId="3FEFE2A5" w14:textId="77777777" w:rsidTr="001C52A4">
        <w:tc>
          <w:tcPr>
            <w:tcW w:w="3116" w:type="dxa"/>
          </w:tcPr>
          <w:p w14:paraId="2AEDDDCC" w14:textId="3856A091" w:rsidR="00490036" w:rsidRDefault="00490036" w:rsidP="00490036">
            <w:r>
              <w:t>Delete job</w:t>
            </w:r>
          </w:p>
        </w:tc>
        <w:tc>
          <w:tcPr>
            <w:tcW w:w="3117" w:type="dxa"/>
          </w:tcPr>
          <w:p w14:paraId="0262A5E4" w14:textId="77777777" w:rsidR="00490036" w:rsidRDefault="00490036" w:rsidP="00490036"/>
        </w:tc>
        <w:tc>
          <w:tcPr>
            <w:tcW w:w="3117" w:type="dxa"/>
          </w:tcPr>
          <w:p w14:paraId="1D82D9F2" w14:textId="77777777" w:rsidR="00490036" w:rsidRDefault="00490036" w:rsidP="00490036"/>
        </w:tc>
      </w:tr>
    </w:tbl>
    <w:p w14:paraId="1BDBB081" w14:textId="780E77A8" w:rsidR="001C52A4" w:rsidRDefault="001C52A4" w:rsidP="001C52A4"/>
    <w:p w14:paraId="1B2B3A89" w14:textId="77777777" w:rsidR="00705673" w:rsidRDefault="00705673" w:rsidP="00705673">
      <w:pPr>
        <w:jc w:val="both"/>
      </w:pPr>
    </w:p>
    <w:p w14:paraId="100E6B28" w14:textId="33A9FBBC" w:rsidR="00705673" w:rsidRDefault="00705673" w:rsidP="00705673">
      <w:pPr>
        <w:jc w:val="both"/>
      </w:pPr>
      <w:r>
        <w:t>5 March 2024: Set up app screen, login, and registration for employees, and set up navigation.</w:t>
      </w:r>
    </w:p>
    <w:p w14:paraId="14318B9D" w14:textId="77777777" w:rsidR="00705673" w:rsidRDefault="00705673" w:rsidP="00705673">
      <w:pPr>
        <w:jc w:val="both"/>
      </w:pPr>
    </w:p>
    <w:p w14:paraId="4BC5D4B6" w14:textId="77777777" w:rsidR="00705673" w:rsidRDefault="00705673" w:rsidP="00705673">
      <w:pPr>
        <w:jc w:val="both"/>
      </w:pPr>
      <w:r>
        <w:t>6 March 2024: Create all Redux state slices and actions for employees, students, and jobs.</w:t>
      </w:r>
    </w:p>
    <w:p w14:paraId="7F7E1950" w14:textId="77777777" w:rsidR="00705673" w:rsidRDefault="00705673" w:rsidP="00705673">
      <w:pPr>
        <w:jc w:val="both"/>
      </w:pPr>
    </w:p>
    <w:p w14:paraId="239E120B" w14:textId="77777777" w:rsidR="00705673" w:rsidRDefault="00705673" w:rsidP="00705673">
      <w:pPr>
        <w:jc w:val="both"/>
      </w:pPr>
      <w:r>
        <w:t>7 March 2024: Create onboarding screen, welcome page, and home page.</w:t>
      </w:r>
    </w:p>
    <w:p w14:paraId="0226ECC4" w14:textId="77777777" w:rsidR="00705673" w:rsidRDefault="00705673" w:rsidP="00705673">
      <w:pPr>
        <w:jc w:val="both"/>
      </w:pPr>
    </w:p>
    <w:p w14:paraId="2A55DA98" w14:textId="77777777" w:rsidR="00705673" w:rsidRDefault="00705673" w:rsidP="00705673">
      <w:pPr>
        <w:jc w:val="both"/>
      </w:pPr>
      <w:r>
        <w:t>8 March 2024: Create "View All Jobs" page, job details page, and view all applications.</w:t>
      </w:r>
    </w:p>
    <w:p w14:paraId="3AAFC653" w14:textId="77777777" w:rsidR="00705673" w:rsidRDefault="00705673" w:rsidP="00705673">
      <w:pPr>
        <w:jc w:val="both"/>
      </w:pPr>
    </w:p>
    <w:p w14:paraId="0458251D" w14:textId="77777777" w:rsidR="00705673" w:rsidRDefault="00705673" w:rsidP="00705673">
      <w:pPr>
        <w:jc w:val="both"/>
      </w:pPr>
      <w:r>
        <w:t>9 March 2024: Create profile and settings page, and filters.</w:t>
      </w:r>
    </w:p>
    <w:p w14:paraId="44947D89" w14:textId="77777777" w:rsidR="00705673" w:rsidRDefault="00705673" w:rsidP="00705673">
      <w:pPr>
        <w:jc w:val="both"/>
      </w:pPr>
    </w:p>
    <w:p w14:paraId="0FA0CCDC" w14:textId="77777777" w:rsidR="00705673" w:rsidRDefault="00705673" w:rsidP="00705673">
      <w:pPr>
        <w:jc w:val="both"/>
      </w:pPr>
      <w:r>
        <w:t>11 March 2024: Complete UI and connect to student functionality.</w:t>
      </w:r>
    </w:p>
    <w:p w14:paraId="26DFD077" w14:textId="77777777" w:rsidR="00705673" w:rsidRDefault="00705673" w:rsidP="00705673">
      <w:pPr>
        <w:jc w:val="both"/>
      </w:pPr>
    </w:p>
    <w:p w14:paraId="734D3613" w14:textId="77777777" w:rsidR="00705673" w:rsidRDefault="00705673" w:rsidP="00705673">
      <w:pPr>
        <w:jc w:val="both"/>
      </w:pPr>
      <w:r>
        <w:t>12 March 2024: Complete UI and connect to student functionality.</w:t>
      </w:r>
    </w:p>
    <w:p w14:paraId="742076BA" w14:textId="77777777" w:rsidR="00705673" w:rsidRDefault="00705673" w:rsidP="00705673">
      <w:pPr>
        <w:jc w:val="both"/>
      </w:pPr>
    </w:p>
    <w:p w14:paraId="1C77B948" w14:textId="77777777" w:rsidR="00705673" w:rsidRDefault="00705673" w:rsidP="00705673">
      <w:pPr>
        <w:jc w:val="both"/>
      </w:pPr>
      <w:r>
        <w:t>13 March 2024: Create a drawer for employees, create job page, and view jobs.</w:t>
      </w:r>
    </w:p>
    <w:p w14:paraId="380BAE70" w14:textId="77777777" w:rsidR="00705673" w:rsidRDefault="00705673" w:rsidP="00705673">
      <w:pPr>
        <w:jc w:val="both"/>
      </w:pPr>
    </w:p>
    <w:p w14:paraId="332FC9C4" w14:textId="77777777" w:rsidR="00705673" w:rsidRDefault="00705673" w:rsidP="00705673">
      <w:pPr>
        <w:jc w:val="both"/>
      </w:pPr>
      <w:r>
        <w:t>14 March 2024: Create view job details and edit job functionalities.</w:t>
      </w:r>
    </w:p>
    <w:p w14:paraId="4B5C3E31" w14:textId="77777777" w:rsidR="00705673" w:rsidRDefault="00705673" w:rsidP="00705673">
      <w:pPr>
        <w:jc w:val="both"/>
      </w:pPr>
    </w:p>
    <w:p w14:paraId="2CCABD69" w14:textId="77777777" w:rsidR="00705673" w:rsidRDefault="00705673" w:rsidP="00705673">
      <w:pPr>
        <w:jc w:val="both"/>
      </w:pPr>
      <w:r>
        <w:t>15 March 2024: Create profile, settings, about company, privacy, and policy pages.</w:t>
      </w:r>
    </w:p>
    <w:p w14:paraId="78D1364A" w14:textId="77777777" w:rsidR="00705673" w:rsidRDefault="00705673" w:rsidP="00705673">
      <w:pPr>
        <w:jc w:val="both"/>
      </w:pPr>
    </w:p>
    <w:p w14:paraId="0D1CAA39" w14:textId="77777777" w:rsidR="00705673" w:rsidRDefault="00705673" w:rsidP="00705673">
      <w:pPr>
        <w:jc w:val="both"/>
      </w:pPr>
      <w:r>
        <w:t>16 March 2024: Connect frontend to backend for dashboard and job creation.</w:t>
      </w:r>
    </w:p>
    <w:p w14:paraId="1FBB1192" w14:textId="77777777" w:rsidR="00705673" w:rsidRDefault="00705673" w:rsidP="00705673">
      <w:pPr>
        <w:jc w:val="both"/>
      </w:pPr>
    </w:p>
    <w:p w14:paraId="669DBEBE" w14:textId="77777777" w:rsidR="00705673" w:rsidRDefault="00705673" w:rsidP="00705673">
      <w:pPr>
        <w:jc w:val="both"/>
      </w:pPr>
      <w:r>
        <w:t>17 March 2024: Connect backend and frontend for viewing and editing job details, and other minor tasks.</w:t>
      </w:r>
    </w:p>
    <w:p w14:paraId="4CAB5B69" w14:textId="77777777" w:rsidR="00705673" w:rsidRDefault="00705673" w:rsidP="00705673">
      <w:pPr>
        <w:jc w:val="both"/>
      </w:pPr>
    </w:p>
    <w:p w14:paraId="64DEA38F" w14:textId="77777777" w:rsidR="00705673" w:rsidRDefault="00705673" w:rsidP="00705673">
      <w:pPr>
        <w:jc w:val="both"/>
      </w:pPr>
      <w:r>
        <w:t>18 March 2024: Create a filter UI and backend connection for jobs.</w:t>
      </w:r>
    </w:p>
    <w:p w14:paraId="4C358BAD" w14:textId="77777777" w:rsidR="00705673" w:rsidRDefault="00705673" w:rsidP="00705673">
      <w:pPr>
        <w:jc w:val="both"/>
      </w:pPr>
    </w:p>
    <w:p w14:paraId="3D3C46D0" w14:textId="77777777" w:rsidR="00705673" w:rsidRDefault="00705673" w:rsidP="00705673">
      <w:pPr>
        <w:jc w:val="both"/>
      </w:pPr>
      <w:r>
        <w:t>19 March 2024: Redesign UI of view job details and add call button.</w:t>
      </w:r>
    </w:p>
    <w:p w14:paraId="4C7560AB" w14:textId="77777777" w:rsidR="00705673" w:rsidRDefault="00705673" w:rsidP="00705673">
      <w:pPr>
        <w:jc w:val="both"/>
      </w:pPr>
    </w:p>
    <w:p w14:paraId="4E0A686C" w14:textId="77777777" w:rsidR="00705673" w:rsidRDefault="00705673" w:rsidP="00705673">
      <w:pPr>
        <w:jc w:val="both"/>
      </w:pPr>
      <w:r>
        <w:t>20 March 2024: Create a new settings page due to client update.</w:t>
      </w:r>
    </w:p>
    <w:p w14:paraId="0054CB15" w14:textId="77777777" w:rsidR="00705673" w:rsidRDefault="00705673" w:rsidP="00705673">
      <w:pPr>
        <w:jc w:val="both"/>
      </w:pPr>
    </w:p>
    <w:p w14:paraId="4FFFA1EB" w14:textId="77777777" w:rsidR="00705673" w:rsidRDefault="00705673" w:rsidP="00705673">
      <w:pPr>
        <w:jc w:val="both"/>
      </w:pPr>
      <w:r>
        <w:t>21 March 2024: Add banner section to the app and update UI according to client feedback.</w:t>
      </w:r>
    </w:p>
    <w:p w14:paraId="1CF3A48B" w14:textId="77777777" w:rsidR="00705673" w:rsidRDefault="00705673" w:rsidP="00705673">
      <w:pPr>
        <w:jc w:val="both"/>
      </w:pPr>
    </w:p>
    <w:p w14:paraId="49FC2723" w14:textId="77777777" w:rsidR="00705673" w:rsidRDefault="00705673" w:rsidP="00705673">
      <w:pPr>
        <w:jc w:val="both"/>
      </w:pPr>
      <w:r>
        <w:t>22 March 2024: Host security website on Firebase, work with Aniket and Neeraj on already connected routes, implement error handling, and add loading components.</w:t>
      </w:r>
    </w:p>
    <w:p w14:paraId="69763DDB" w14:textId="77777777" w:rsidR="00705673" w:rsidRDefault="00705673" w:rsidP="00705673">
      <w:pPr>
        <w:jc w:val="both"/>
      </w:pPr>
    </w:p>
    <w:p w14:paraId="782FFA15" w14:textId="77777777" w:rsidR="00705673" w:rsidRDefault="00705673" w:rsidP="00705673">
      <w:pPr>
        <w:jc w:val="both"/>
      </w:pPr>
      <w:r>
        <w:t>23 March 2024 (Saturday): Create dashboard and profile (redesigned), and learn how to host a website on Firebase.</w:t>
      </w:r>
    </w:p>
    <w:p w14:paraId="6399FDAC" w14:textId="77777777" w:rsidR="00705673" w:rsidRDefault="00705673" w:rsidP="00705673">
      <w:pPr>
        <w:jc w:val="both"/>
      </w:pPr>
    </w:p>
    <w:p w14:paraId="25A5AE0A" w14:textId="77777777" w:rsidR="00705673" w:rsidRDefault="00705673" w:rsidP="00705673">
      <w:pPr>
        <w:jc w:val="both"/>
      </w:pPr>
      <w:r>
        <w:t>24 March 2024 (Sunday): Create employee registration page, about company page, privacy and policies page, and host the website Satisfied Job.</w:t>
      </w:r>
    </w:p>
    <w:p w14:paraId="60128774" w14:textId="77777777" w:rsidR="00705673" w:rsidRDefault="00705673" w:rsidP="00705673">
      <w:pPr>
        <w:jc w:val="both"/>
      </w:pPr>
    </w:p>
    <w:p w14:paraId="689AB1E2" w14:textId="41E35478" w:rsidR="00705673" w:rsidRDefault="00705673" w:rsidP="00705673">
      <w:pPr>
        <w:jc w:val="both"/>
      </w:pPr>
      <w:r>
        <w:t>26 March 2024 (Tuesday): I have completed the mobile app for Student, Employee, and All Jobs for Admin.</w:t>
      </w:r>
    </w:p>
    <w:p w14:paraId="272FE2D5" w14:textId="77777777" w:rsidR="005A298D" w:rsidRDefault="005A298D" w:rsidP="00915B9E">
      <w:pPr>
        <w:jc w:val="both"/>
      </w:pPr>
    </w:p>
    <w:p w14:paraId="5A11FC14" w14:textId="72C5D949" w:rsidR="00EC15B1" w:rsidRDefault="00EC15B1" w:rsidP="00915B9E">
      <w:pPr>
        <w:jc w:val="both"/>
      </w:pPr>
      <w:r>
        <w:t xml:space="preserve">27 March 2024 (Web): I have created admin dashboard and profile page </w:t>
      </w:r>
    </w:p>
    <w:p w14:paraId="159FA09D" w14:textId="483A0234" w:rsidR="00EC15B1" w:rsidRDefault="00EC15B1" w:rsidP="00915B9E">
      <w:pPr>
        <w:jc w:val="both"/>
      </w:pPr>
      <w:r>
        <w:t>Host satisfied job.com</w:t>
      </w:r>
    </w:p>
    <w:p w14:paraId="070EF43E" w14:textId="25BF258C" w:rsidR="00EC15B1" w:rsidRDefault="00EC15B1" w:rsidP="00915B9E">
      <w:pPr>
        <w:jc w:val="both"/>
      </w:pPr>
      <w:r>
        <w:t>Working on Gym deployment</w:t>
      </w:r>
    </w:p>
    <w:p w14:paraId="22F342FD" w14:textId="77777777" w:rsidR="005A298D" w:rsidRDefault="005A298D" w:rsidP="00915B9E">
      <w:pPr>
        <w:jc w:val="both"/>
      </w:pPr>
    </w:p>
    <w:p w14:paraId="102B3EDD" w14:textId="6FAC11A5" w:rsidR="005A36D7" w:rsidRDefault="005A36D7" w:rsidP="00915B9E">
      <w:pPr>
        <w:jc w:val="both"/>
      </w:pPr>
      <w:r>
        <w:t>28 march 2024 :  share your  app and student p</w:t>
      </w:r>
      <w:r w:rsidR="001764F3">
        <w:t xml:space="preserve">rofile </w:t>
      </w:r>
      <w:r>
        <w:t xml:space="preserve">and download resume </w:t>
      </w:r>
      <w:r w:rsidR="001764F3">
        <w:t xml:space="preserve"> and </w:t>
      </w:r>
      <w:r w:rsidR="00407D01">
        <w:t xml:space="preserve"> student Profile</w:t>
      </w:r>
    </w:p>
    <w:p w14:paraId="077609BE" w14:textId="77777777" w:rsidR="00856431" w:rsidRDefault="00856431" w:rsidP="00856431">
      <w:pPr>
        <w:jc w:val="both"/>
      </w:pPr>
    </w:p>
    <w:p w14:paraId="1F612CE2" w14:textId="30ACDD7D" w:rsidR="001764F3" w:rsidRDefault="005A36D7" w:rsidP="00915B9E">
      <w:pPr>
        <w:jc w:val="both"/>
      </w:pPr>
      <w:r>
        <w:t>29 march 2024: Wor</w:t>
      </w:r>
      <w:r w:rsidR="00856431">
        <w:t>k on profile page and otp screen</w:t>
      </w:r>
    </w:p>
    <w:p w14:paraId="305F2264" w14:textId="03EB64BC" w:rsidR="00D17349" w:rsidRDefault="001764F3" w:rsidP="00C666E9">
      <w:pPr>
        <w:jc w:val="both"/>
      </w:pPr>
      <w:r>
        <w:t>30 march 2024:</w:t>
      </w:r>
      <w:r w:rsidR="00856431">
        <w:t xml:space="preserve">     </w:t>
      </w:r>
    </w:p>
    <w:p w14:paraId="7EE2A970" w14:textId="04402060" w:rsidR="003608C8" w:rsidRDefault="003608C8" w:rsidP="003608C8">
      <w:pPr>
        <w:pStyle w:val="ListParagraph"/>
        <w:numPr>
          <w:ilvl w:val="0"/>
          <w:numId w:val="30"/>
        </w:num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D17349">
        <w:t xml:space="preserve">Welcome </w:t>
      </w:r>
      <w:r>
        <w:t xml:space="preserve">                              </w:t>
      </w:r>
    </w:p>
    <w:p w14:paraId="5E03E46A" w14:textId="77777777" w:rsidR="003608C8" w:rsidRDefault="003608C8" w:rsidP="003608C8">
      <w:pPr>
        <w:pStyle w:val="ListParagraph"/>
        <w:numPr>
          <w:ilvl w:val="0"/>
          <w:numId w:val="30"/>
        </w:num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t xml:space="preserve">Logout.      </w:t>
      </w:r>
    </w:p>
    <w:p w14:paraId="4393B00B" w14:textId="5A7E0329" w:rsidR="003608C8" w:rsidRDefault="003608C8" w:rsidP="003608C8">
      <w:pPr>
        <w:pStyle w:val="ListParagraph"/>
        <w:numPr>
          <w:ilvl w:val="0"/>
          <w:numId w:val="30"/>
        </w:num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t xml:space="preserve">Onboarding show  </w:t>
      </w:r>
    </w:p>
    <w:p w14:paraId="5101FA50" w14:textId="2F4C137D" w:rsidR="00A23F09" w:rsidRDefault="00A23F09" w:rsidP="00A23F09">
      <w:pPr>
        <w:pStyle w:val="ListParagraph"/>
        <w:numPr>
          <w:ilvl w:val="0"/>
          <w:numId w:val="30"/>
        </w:num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t>splash image</w:t>
      </w:r>
      <w:r w:rsidR="00A55438">
        <w:t xml:space="preserve"> </w:t>
      </w:r>
    </w:p>
    <w:p w14:paraId="2DB6940B" w14:textId="149462DA" w:rsidR="003608C8" w:rsidRDefault="0029142A" w:rsidP="003608C8">
      <w:pPr>
        <w:pStyle w:val="ListParagraph"/>
        <w:numPr>
          <w:ilvl w:val="0"/>
          <w:numId w:val="30"/>
        </w:num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3608C8">
        <w:t xml:space="preserve">Company carts and banner </w:t>
      </w:r>
    </w:p>
    <w:p w14:paraId="6998AC77" w14:textId="1BA100C4" w:rsidR="00856431" w:rsidRDefault="0029142A" w:rsidP="00D17349">
      <w:pPr>
        <w:pStyle w:val="ListParagraph"/>
        <w:numPr>
          <w:ilvl w:val="0"/>
          <w:numId w:val="30"/>
        </w:num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856431">
        <w:t xml:space="preserve">Upload pdf </w:t>
      </w:r>
    </w:p>
    <w:p w14:paraId="055DE69A" w14:textId="72B9DBA0" w:rsidR="00C666E9" w:rsidRDefault="00C666E9" w:rsidP="003D24B2">
      <w:pPr>
        <w:jc w:val="both"/>
      </w:pPr>
      <w:r>
        <w:t>31 March 2024: Work on Production error of build  but not resolve still now</w:t>
      </w:r>
    </w:p>
    <w:p w14:paraId="5CF6F6E1" w14:textId="77777777" w:rsidR="00AB64CA" w:rsidRDefault="00AB64CA" w:rsidP="00C666E9">
      <w:pPr>
        <w:jc w:val="both"/>
      </w:pPr>
    </w:p>
    <w:p w14:paraId="759A339B" w14:textId="39DFE23C" w:rsidR="003D24B2" w:rsidRDefault="00C666E9" w:rsidP="00C666E9">
      <w:pPr>
        <w:jc w:val="both"/>
      </w:pPr>
      <w:r>
        <w:t>1 Apr 2024:</w:t>
      </w:r>
    </w:p>
    <w:p w14:paraId="7CEE2B7B" w14:textId="5807021F" w:rsidR="00E43B4C" w:rsidRDefault="000F0374" w:rsidP="00C666E9">
      <w:pPr>
        <w:jc w:val="both"/>
      </w:pPr>
      <w:r>
        <w:t>&gt;</w:t>
      </w:r>
      <w:r w:rsidR="00C666E9">
        <w:t>Student :</w:t>
      </w:r>
    </w:p>
    <w:p w14:paraId="09107B07" w14:textId="5946671A" w:rsidR="00C666E9" w:rsidRDefault="004F0ED3" w:rsidP="00C666E9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C666E9">
        <w:t>Upload Resume</w:t>
      </w:r>
    </w:p>
    <w:p w14:paraId="2CA502D3" w14:textId="77777777" w:rsidR="005F528F" w:rsidRDefault="004F0ED3" w:rsidP="00C666E9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C666E9">
        <w:t xml:space="preserve">Ads section on jobs </w:t>
      </w:r>
    </w:p>
    <w:p w14:paraId="255FB1FC" w14:textId="186FFA13" w:rsidR="000F0374" w:rsidRDefault="005F528F" w:rsidP="00C666E9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 w:rsidR="000F0374">
        <w:t>Add date feature</w:t>
      </w:r>
      <w:r>
        <w:t xml:space="preserve"> on jobs</w:t>
      </w:r>
    </w:p>
    <w:p w14:paraId="43EB2A95" w14:textId="77777777" w:rsidR="00E43B4C" w:rsidRDefault="00E43B4C" w:rsidP="00E43B4C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t>Profile Photo</w:t>
      </w:r>
    </w:p>
    <w:p w14:paraId="384F97DE" w14:textId="77777777" w:rsidR="00AB64CA" w:rsidRDefault="00AB64CA" w:rsidP="00C666E9">
      <w:pPr>
        <w:jc w:val="both"/>
      </w:pPr>
    </w:p>
    <w:p w14:paraId="3584034C" w14:textId="4E485804" w:rsidR="00C1612B" w:rsidRDefault="00C1612B" w:rsidP="00C1612B">
      <w:pPr>
        <w:jc w:val="both"/>
      </w:pPr>
      <w:r>
        <w:t>2 Apr 2024:</w:t>
      </w:r>
    </w:p>
    <w:p w14:paraId="6DA650EC" w14:textId="207B6147" w:rsidR="00AB64CA" w:rsidRDefault="000F0374" w:rsidP="00C666E9">
      <w:pPr>
        <w:jc w:val="both"/>
      </w:pPr>
      <w:r>
        <w:t>&gt;</w:t>
      </w:r>
      <w:r w:rsidR="00C666E9">
        <w:t>Empl</w:t>
      </w:r>
      <w:r w:rsidR="0060493C">
        <w:t>o</w:t>
      </w:r>
      <w:r w:rsidR="00C666E9">
        <w:t>yee:</w:t>
      </w:r>
    </w:p>
    <w:p w14:paraId="19573CAF" w14:textId="6252B572" w:rsidR="00E43B4C" w:rsidRDefault="00AB64CA" w:rsidP="002E2E8E">
      <w:r w:rsidRPr="002E2E8E">
        <w:rPr>
          <w:rFonts w:ascii="Segoe UI Emoji" w:eastAsia="Segoe UI Emoji" w:hAnsi="Segoe UI Emoji" w:cs="Segoe UI Emoji"/>
        </w:rPr>
        <w:t>👌</w:t>
      </w:r>
      <w:r>
        <w:t>Font Update</w:t>
      </w:r>
      <w:r w:rsidR="00C1612B">
        <w:t xml:space="preserve"> of complete Web Site</w:t>
      </w:r>
    </w:p>
    <w:p w14:paraId="3C957AB7" w14:textId="04A07779" w:rsidR="00AB64CA" w:rsidRDefault="00AB64CA" w:rsidP="002E2E8E">
      <w:r w:rsidRPr="002E2E8E">
        <w:rPr>
          <w:rFonts w:ascii="Segoe UI Emoji" w:eastAsia="Segoe UI Emoji" w:hAnsi="Segoe UI Emoji" w:cs="Segoe UI Emoji"/>
        </w:rPr>
        <w:t>👌</w:t>
      </w:r>
      <w:r>
        <w:t>Pagination</w:t>
      </w:r>
    </w:p>
    <w:p w14:paraId="2982FE46" w14:textId="21619C39" w:rsidR="00CB577A" w:rsidRDefault="00CB577A" w:rsidP="002E2E8E">
      <w:r w:rsidRPr="002E2E8E">
        <w:rPr>
          <w:rFonts w:ascii="Segoe UI Emoji" w:eastAsia="Segoe UI Emoji" w:hAnsi="Segoe UI Emoji" w:cs="Segoe UI Emoji"/>
        </w:rPr>
        <w:t>👌</w:t>
      </w:r>
      <w:r w:rsidR="00AB64CA">
        <w:t>Dashboard</w:t>
      </w:r>
    </w:p>
    <w:p w14:paraId="79194827" w14:textId="77777777" w:rsidR="00C1612B" w:rsidRDefault="00C1612B" w:rsidP="00C666E9">
      <w:pPr>
        <w:jc w:val="both"/>
      </w:pPr>
    </w:p>
    <w:p w14:paraId="350433A6" w14:textId="08DE8026" w:rsidR="00C1612B" w:rsidRDefault="00C1612B" w:rsidP="00C666E9">
      <w:pPr>
        <w:jc w:val="both"/>
      </w:pPr>
      <w:r>
        <w:t>3 Apr 2024</w:t>
      </w:r>
    </w:p>
    <w:p w14:paraId="3360E4FF" w14:textId="36F1407C" w:rsidR="00AB64CA" w:rsidRDefault="00034943" w:rsidP="00034943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F349AD">
        <w:t>Update users and employee Login Form and register form</w:t>
      </w:r>
    </w:p>
    <w:p w14:paraId="0E7ED0E7" w14:textId="17731C3C" w:rsidR="002E4F10" w:rsidRDefault="00034943" w:rsidP="00F349AD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F349AD">
        <w:t>Create OTP feature</w:t>
      </w:r>
      <w:r w:rsidR="002E4F10">
        <w:t xml:space="preserve"> and</w:t>
      </w:r>
    </w:p>
    <w:p w14:paraId="0F4AB4A3" w14:textId="2DBC273E" w:rsidR="00B44900" w:rsidRDefault="002E4F10" w:rsidP="00F349AD">
      <w:pPr>
        <w:jc w:val="both"/>
      </w:pPr>
      <w:r>
        <w:t xml:space="preserve"> </w:t>
      </w:r>
    </w:p>
    <w:p w14:paraId="4AE70681" w14:textId="38E2A3E0" w:rsidR="00F349AD" w:rsidRDefault="00B44900" w:rsidP="00F349AD">
      <w:pPr>
        <w:jc w:val="both"/>
      </w:pPr>
      <w:r>
        <w:t xml:space="preserve">4 Apr 2024 </w:t>
      </w:r>
    </w:p>
    <w:p w14:paraId="6F1F4E6B" w14:textId="284CD5FE" w:rsidR="003E03EA" w:rsidRDefault="007C28AB" w:rsidP="00C666E9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3E03EA">
        <w:t>OTP BUG</w:t>
      </w:r>
    </w:p>
    <w:p w14:paraId="57EAA7C0" w14:textId="3EE4AA61" w:rsidR="007C28AB" w:rsidRDefault="0057504D" w:rsidP="00C666E9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7C28AB">
        <w:t>Place holder animation each place</w:t>
      </w:r>
    </w:p>
    <w:p w14:paraId="2FC4EC98" w14:textId="790B6E73" w:rsidR="007C28AB" w:rsidRDefault="0057504D" w:rsidP="00C666E9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7C28AB">
        <w:t>Remove console</w:t>
      </w:r>
    </w:p>
    <w:p w14:paraId="04BF57BF" w14:textId="0D132227" w:rsidR="0057504D" w:rsidRDefault="0057504D" w:rsidP="0057504D">
      <w:pPr>
        <w:jc w:val="both"/>
      </w:pPr>
      <w:r>
        <w:rPr>
          <w:rFonts w:ascii="Segoe UI Emoji" w:eastAsia="Segoe UI Emoji" w:hAnsi="Segoe UI Emoji" w:cs="Segoe UI Emoji"/>
        </w:rPr>
        <w:t>👌</w:t>
      </w:r>
      <w:r>
        <w:t>Delete images from asserts</w:t>
      </w:r>
    </w:p>
    <w:p w14:paraId="6BF7A27D" w14:textId="0C50CDCA" w:rsidR="00597EDA" w:rsidRDefault="00597EDA" w:rsidP="00597EDA">
      <w:pPr>
        <w:jc w:val="both"/>
      </w:pPr>
      <w:r>
        <w:rPr>
          <w:rFonts w:ascii="Segoe UI Emoji" w:eastAsia="Segoe UI Emoji" w:hAnsi="Segoe UI Emoji" w:cs="Segoe UI Emoji"/>
        </w:rPr>
        <w:t>👌</w:t>
      </w:r>
      <w:r>
        <w:t xml:space="preserve">Call not allow after </w:t>
      </w:r>
      <w:r w:rsidR="00AF06F5">
        <w:t>8am-8am call</w:t>
      </w:r>
      <w:r>
        <w:t xml:space="preserve"> but send msg</w:t>
      </w:r>
    </w:p>
    <w:p w14:paraId="39FD40EA" w14:textId="4AAC658E" w:rsidR="007C28AB" w:rsidRDefault="005D0A4B" w:rsidP="00C666E9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7C28AB">
        <w:t>Home page dynamic</w:t>
      </w:r>
      <w:r w:rsidR="007C28AB">
        <w:tab/>
      </w:r>
    </w:p>
    <w:p w14:paraId="5E8A6CFC" w14:textId="26A75006" w:rsidR="005D0A4B" w:rsidRDefault="0000432D" w:rsidP="005D0A4B">
      <w:pPr>
        <w:jc w:val="both"/>
      </w:pPr>
      <w:r>
        <w:rPr>
          <w:rFonts w:ascii="Segoe UI Emoji" w:eastAsia="Segoe UI Emoji" w:hAnsi="Segoe UI Emoji" w:cs="Segoe UI Emoji"/>
        </w:rPr>
        <w:t>👌</w:t>
      </w:r>
      <w:r>
        <w:t xml:space="preserve">Home </w:t>
      </w:r>
      <w:r w:rsidR="005D0A4B">
        <w:t>Delete popup</w:t>
      </w:r>
    </w:p>
    <w:p w14:paraId="16FF3AE5" w14:textId="77777777" w:rsidR="002E2E8E" w:rsidRDefault="002E2E8E" w:rsidP="007C28AB">
      <w:pPr>
        <w:jc w:val="both"/>
      </w:pPr>
    </w:p>
    <w:p w14:paraId="3C731CF8" w14:textId="77777777" w:rsidR="002E2E8E" w:rsidRDefault="002E2E8E" w:rsidP="007C28AB">
      <w:pPr>
        <w:jc w:val="both"/>
      </w:pPr>
    </w:p>
    <w:p w14:paraId="011F8395" w14:textId="5883341D" w:rsidR="004F2BC0" w:rsidRDefault="004F2BC0" w:rsidP="007C28AB">
      <w:pPr>
        <w:jc w:val="both"/>
      </w:pPr>
      <w:r>
        <w:t>Admin can create new admin</w:t>
      </w:r>
    </w:p>
    <w:p w14:paraId="20A928B4" w14:textId="125C3206" w:rsidR="00083D9A" w:rsidRDefault="0000432D" w:rsidP="00C666E9">
      <w:pPr>
        <w:jc w:val="both"/>
      </w:pPr>
      <w:r>
        <w:t>Forget password</w:t>
      </w:r>
    </w:p>
    <w:p w14:paraId="441AB5E7" w14:textId="77777777" w:rsidR="002E2E8E" w:rsidRDefault="002E2E8E" w:rsidP="00C666E9">
      <w:pPr>
        <w:jc w:val="both"/>
      </w:pPr>
    </w:p>
    <w:p w14:paraId="3FC987CC" w14:textId="3D2332C9" w:rsidR="002E2E8E" w:rsidRDefault="002E2E8E" w:rsidP="00C666E9">
      <w:pPr>
        <w:jc w:val="both"/>
      </w:pPr>
      <w:r>
        <w:t>5 Apr  2024</w:t>
      </w:r>
    </w:p>
    <w:p w14:paraId="25B01D63" w14:textId="77D560A9" w:rsidR="002E2E8E" w:rsidRDefault="002E2E8E" w:rsidP="00C666E9">
      <w:pPr>
        <w:jc w:val="both"/>
      </w:pPr>
      <w:r>
        <w:t>Create a admin pannel for Toys App</w:t>
      </w:r>
    </w:p>
    <w:p w14:paraId="67C17B34" w14:textId="77777777" w:rsidR="002E2E8E" w:rsidRDefault="002E2E8E" w:rsidP="00C666E9">
      <w:pPr>
        <w:jc w:val="both"/>
      </w:pPr>
    </w:p>
    <w:p w14:paraId="4850BB40" w14:textId="348BBB6B" w:rsidR="009779A4" w:rsidRDefault="009779A4" w:rsidP="009779A4">
      <w:pPr>
        <w:jc w:val="both"/>
      </w:pPr>
      <w:r>
        <w:t>6 Apr  2024</w:t>
      </w:r>
    </w:p>
    <w:p w14:paraId="5C2C5A2B" w14:textId="4BC24A32" w:rsidR="009779A4" w:rsidRDefault="009779A4" w:rsidP="009779A4">
      <w:pPr>
        <w:jc w:val="both"/>
      </w:pPr>
      <w:r>
        <w:t xml:space="preserve"> admin pannel for Toys App (Responsive)</w:t>
      </w:r>
    </w:p>
    <w:p w14:paraId="1D57F553" w14:textId="77777777" w:rsidR="009779A4" w:rsidRDefault="009779A4" w:rsidP="009779A4">
      <w:pPr>
        <w:jc w:val="both"/>
      </w:pPr>
    </w:p>
    <w:p w14:paraId="72AE2E90" w14:textId="15A82D79" w:rsidR="009779A4" w:rsidRDefault="009779A4" w:rsidP="009779A4">
      <w:pPr>
        <w:jc w:val="both"/>
      </w:pPr>
      <w:r>
        <w:t>7 Apr 2024 (Sunday)</w:t>
      </w:r>
    </w:p>
    <w:p w14:paraId="35B748C7" w14:textId="11D80666" w:rsidR="00B13D6F" w:rsidRDefault="00B13D6F" w:rsidP="009779A4">
      <w:pPr>
        <w:jc w:val="both"/>
      </w:pPr>
      <w:r>
        <w:rPr>
          <w:rFonts w:ascii="Segoe UI Emoji" w:eastAsia="Segoe UI Emoji" w:hAnsi="Segoe UI Emoji" w:cs="Segoe UI Emoji"/>
        </w:rPr>
        <w:t>👌</w:t>
      </w:r>
      <w:r>
        <w:t>Edit and jobs  and new data featch for  employee</w:t>
      </w:r>
    </w:p>
    <w:p w14:paraId="0CCC332E" w14:textId="39E276C1" w:rsidR="00B13D6F" w:rsidRDefault="00B13D6F" w:rsidP="009779A4">
      <w:pPr>
        <w:jc w:val="both"/>
      </w:pPr>
      <w:r>
        <w:rPr>
          <w:rFonts w:ascii="Segoe UI Emoji" w:eastAsia="Segoe UI Emoji" w:hAnsi="Segoe UI Emoji" w:cs="Segoe UI Emoji"/>
        </w:rPr>
        <w:t>👌</w:t>
      </w:r>
      <w:r>
        <w:t>application new data featch for student</w:t>
      </w:r>
    </w:p>
    <w:p w14:paraId="4BC99722" w14:textId="70AC3F1F" w:rsidR="00D02009" w:rsidRDefault="00D02009" w:rsidP="009779A4">
      <w:pPr>
        <w:jc w:val="both"/>
      </w:pPr>
      <w:r>
        <w:rPr>
          <w:rFonts w:ascii="Segoe UI Emoji" w:eastAsia="Segoe UI Emoji" w:hAnsi="Segoe UI Emoji" w:cs="Segoe UI Emoji"/>
        </w:rPr>
        <w:t>👌</w:t>
      </w:r>
      <w:r w:rsidR="00DF434E">
        <w:rPr>
          <w:rFonts w:ascii="Segoe UI Emoji" w:eastAsia="Segoe UI Emoji" w:hAnsi="Segoe UI Emoji" w:cs="Segoe UI Emoji"/>
        </w:rPr>
        <w:t>😍</w:t>
      </w:r>
      <w:r w:rsidR="000E2EE6">
        <w:t>Resume preview issue</w:t>
      </w:r>
      <w:r w:rsidR="001243E1">
        <w:t xml:space="preserve"> </w:t>
      </w:r>
      <w:r>
        <w:t>5</w:t>
      </w:r>
      <w:r w:rsidR="001243E1">
        <w:t>h</w:t>
      </w:r>
    </w:p>
    <w:p w14:paraId="67CC1C46" w14:textId="2AF121B1" w:rsidR="00D02009" w:rsidRDefault="00D02009" w:rsidP="00D02009">
      <w:pPr>
        <w:jc w:val="bot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t>This is code of download  resume in react native</w:t>
      </w:r>
    </w:p>
    <w:p w14:paraId="66239844" w14:textId="5E7FCC43" w:rsidR="00D02009" w:rsidRDefault="00D02009" w:rsidP="00D02009">
      <w:pPr>
        <w:jc w:val="both"/>
      </w:pPr>
      <w:r>
        <w:t xml:space="preserve">  const downloadResume = async (url) =&gt; {</w:t>
      </w:r>
    </w:p>
    <w:p w14:paraId="7E955AE4" w14:textId="77777777" w:rsidR="00D02009" w:rsidRDefault="00D02009" w:rsidP="00D02009">
      <w:pPr>
        <w:jc w:val="both"/>
      </w:pPr>
      <w:r>
        <w:t xml:space="preserve">    console.log(url);</w:t>
      </w:r>
    </w:p>
    <w:p w14:paraId="42CCD623" w14:textId="77777777" w:rsidR="00D02009" w:rsidRDefault="00D02009" w:rsidP="00D02009">
      <w:pPr>
        <w:jc w:val="both"/>
      </w:pPr>
      <w:r>
        <w:t xml:space="preserve">    const filename = "small.pdf";</w:t>
      </w:r>
    </w:p>
    <w:p w14:paraId="473FD98D" w14:textId="77777777" w:rsidR="00D02009" w:rsidRDefault="00D02009" w:rsidP="00D02009">
      <w:pPr>
        <w:jc w:val="both"/>
      </w:pPr>
      <w:r>
        <w:t xml:space="preserve">    const result = await FileSystem.downloadAsync(</w:t>
      </w:r>
    </w:p>
    <w:p w14:paraId="7789D215" w14:textId="77777777" w:rsidR="00D02009" w:rsidRDefault="00D02009" w:rsidP="00D02009">
      <w:pPr>
        <w:jc w:val="both"/>
      </w:pPr>
      <w:r>
        <w:t xml:space="preserve">      `${url}`,</w:t>
      </w:r>
    </w:p>
    <w:p w14:paraId="7D4D63FD" w14:textId="77777777" w:rsidR="00D02009" w:rsidRDefault="00D02009" w:rsidP="00D02009">
      <w:pPr>
        <w:jc w:val="both"/>
      </w:pPr>
      <w:r>
        <w:t xml:space="preserve">      FileSystem.documentDirectory + filename</w:t>
      </w:r>
    </w:p>
    <w:p w14:paraId="1D01E490" w14:textId="77777777" w:rsidR="00D02009" w:rsidRDefault="00D02009" w:rsidP="00D02009">
      <w:pPr>
        <w:jc w:val="both"/>
      </w:pPr>
      <w:r>
        <w:t xml:space="preserve">    );</w:t>
      </w:r>
    </w:p>
    <w:p w14:paraId="6CAA2155" w14:textId="77777777" w:rsidR="00D02009" w:rsidRDefault="00D02009" w:rsidP="00D02009">
      <w:pPr>
        <w:jc w:val="both"/>
      </w:pPr>
      <w:r>
        <w:t xml:space="preserve">    console.log(result);</w:t>
      </w:r>
    </w:p>
    <w:p w14:paraId="55CD9C7C" w14:textId="77777777" w:rsidR="00D02009" w:rsidRDefault="00D02009" w:rsidP="00D02009">
      <w:pPr>
        <w:jc w:val="both"/>
      </w:pPr>
    </w:p>
    <w:p w14:paraId="4BF91C62" w14:textId="77777777" w:rsidR="00D02009" w:rsidRDefault="00D02009" w:rsidP="00D02009">
      <w:pPr>
        <w:jc w:val="both"/>
      </w:pPr>
      <w:r>
        <w:t xml:space="preserve">    save(result.uri, filename, result.headers["Content-Type"]);</w:t>
      </w:r>
    </w:p>
    <w:p w14:paraId="2EC2C58D" w14:textId="77777777" w:rsidR="00D02009" w:rsidRDefault="00D02009" w:rsidP="00D02009">
      <w:pPr>
        <w:jc w:val="both"/>
      </w:pPr>
      <w:r>
        <w:t xml:space="preserve">  };</w:t>
      </w:r>
    </w:p>
    <w:p w14:paraId="012185EC" w14:textId="77777777" w:rsidR="00D02009" w:rsidRDefault="00D02009" w:rsidP="00D02009">
      <w:pPr>
        <w:jc w:val="both"/>
      </w:pPr>
    </w:p>
    <w:p w14:paraId="7E1B5E16" w14:textId="77777777" w:rsidR="00D02009" w:rsidRDefault="00D02009" w:rsidP="00D02009">
      <w:pPr>
        <w:jc w:val="both"/>
      </w:pPr>
      <w:r>
        <w:t xml:space="preserve">  const downloadResumeApi = async () =&gt; {</w:t>
      </w:r>
    </w:p>
    <w:p w14:paraId="7AF56A66" w14:textId="77777777" w:rsidR="00D02009" w:rsidRDefault="00D02009" w:rsidP="00D02009">
      <w:pPr>
        <w:jc w:val="both"/>
      </w:pPr>
      <w:r>
        <w:t xml:space="preserve">    const filename = "MissCoding.pdf";</w:t>
      </w:r>
    </w:p>
    <w:p w14:paraId="33FFD2E7" w14:textId="77777777" w:rsidR="00D02009" w:rsidRDefault="00D02009" w:rsidP="00D02009">
      <w:pPr>
        <w:jc w:val="both"/>
      </w:pPr>
      <w:r>
        <w:t xml:space="preserve">    const localhost = Platform.OS === "android" ? "10.0.2.2" : "127.0.0.1";</w:t>
      </w:r>
    </w:p>
    <w:p w14:paraId="784AA787" w14:textId="77777777" w:rsidR="00D02009" w:rsidRDefault="00D02009" w:rsidP="00D02009">
      <w:pPr>
        <w:jc w:val="both"/>
      </w:pPr>
      <w:r>
        <w:t xml:space="preserve">    const result = await FileSystem.downloadAsync(</w:t>
      </w:r>
    </w:p>
    <w:p w14:paraId="6309EE69" w14:textId="77777777" w:rsidR="00D02009" w:rsidRDefault="00D02009" w:rsidP="00D02009">
      <w:pPr>
        <w:jc w:val="both"/>
      </w:pPr>
      <w:r>
        <w:t xml:space="preserve">      `http://${localhost}:5000/generate-pdf?name=MissCoding&amp;email=hello@tripwiretech.com`,</w:t>
      </w:r>
    </w:p>
    <w:p w14:paraId="0F0C2277" w14:textId="77777777" w:rsidR="00D02009" w:rsidRDefault="00D02009" w:rsidP="00D02009">
      <w:pPr>
        <w:jc w:val="both"/>
      </w:pPr>
      <w:r>
        <w:t xml:space="preserve">      FileSystem.documentDirectory + filename,</w:t>
      </w:r>
    </w:p>
    <w:p w14:paraId="5F92ED6B" w14:textId="77777777" w:rsidR="00D02009" w:rsidRDefault="00D02009" w:rsidP="00D02009">
      <w:pPr>
        <w:jc w:val="both"/>
      </w:pPr>
      <w:r>
        <w:t xml:space="preserve">      {</w:t>
      </w:r>
    </w:p>
    <w:p w14:paraId="22AB18EF" w14:textId="77777777" w:rsidR="00D02009" w:rsidRDefault="00D02009" w:rsidP="00D02009">
      <w:pPr>
        <w:jc w:val="both"/>
      </w:pPr>
      <w:r>
        <w:t xml:space="preserve">        headers: {</w:t>
      </w:r>
    </w:p>
    <w:p w14:paraId="18E8545B" w14:textId="77777777" w:rsidR="00D02009" w:rsidRDefault="00D02009" w:rsidP="00D02009">
      <w:pPr>
        <w:jc w:val="both"/>
      </w:pPr>
      <w:r>
        <w:t xml:space="preserve">          MyHeader: "MyValue",</w:t>
      </w:r>
    </w:p>
    <w:p w14:paraId="23F8DE22" w14:textId="77777777" w:rsidR="00D02009" w:rsidRDefault="00D02009" w:rsidP="00D02009">
      <w:pPr>
        <w:jc w:val="both"/>
      </w:pPr>
      <w:r>
        <w:t xml:space="preserve">        },</w:t>
      </w:r>
    </w:p>
    <w:p w14:paraId="1D6E853C" w14:textId="77777777" w:rsidR="00D02009" w:rsidRDefault="00D02009" w:rsidP="00D02009">
      <w:pPr>
        <w:jc w:val="both"/>
      </w:pPr>
      <w:r>
        <w:t xml:space="preserve">      }</w:t>
      </w:r>
    </w:p>
    <w:p w14:paraId="33FA2231" w14:textId="77777777" w:rsidR="00D02009" w:rsidRDefault="00D02009" w:rsidP="00D02009">
      <w:pPr>
        <w:jc w:val="both"/>
      </w:pPr>
      <w:r>
        <w:t xml:space="preserve">    );</w:t>
      </w:r>
    </w:p>
    <w:p w14:paraId="1DFE9203" w14:textId="77777777" w:rsidR="00D02009" w:rsidRDefault="00D02009" w:rsidP="00D02009">
      <w:pPr>
        <w:jc w:val="both"/>
      </w:pPr>
      <w:r>
        <w:t xml:space="preserve">    console.log(result);</w:t>
      </w:r>
    </w:p>
    <w:p w14:paraId="4A343942" w14:textId="77777777" w:rsidR="00D02009" w:rsidRDefault="00D02009" w:rsidP="00D02009">
      <w:pPr>
        <w:jc w:val="both"/>
      </w:pPr>
      <w:r>
        <w:t xml:space="preserve">    save(result.uri, filename, result.headers["Content-Type"]);</w:t>
      </w:r>
    </w:p>
    <w:p w14:paraId="50856D58" w14:textId="77777777" w:rsidR="00D02009" w:rsidRDefault="00D02009" w:rsidP="00D02009">
      <w:pPr>
        <w:jc w:val="both"/>
      </w:pPr>
      <w:r>
        <w:t xml:space="preserve">  };</w:t>
      </w:r>
    </w:p>
    <w:p w14:paraId="29C0B70A" w14:textId="77777777" w:rsidR="00D02009" w:rsidRDefault="00D02009" w:rsidP="00D02009">
      <w:pPr>
        <w:jc w:val="both"/>
      </w:pPr>
      <w:r>
        <w:t xml:space="preserve">  const save = async (uri, filename, mimetype) =&gt; {</w:t>
      </w:r>
    </w:p>
    <w:p w14:paraId="613ACDF4" w14:textId="77777777" w:rsidR="00D02009" w:rsidRDefault="00D02009" w:rsidP="00D02009">
      <w:pPr>
        <w:jc w:val="both"/>
      </w:pPr>
      <w:r>
        <w:t xml:space="preserve">    if (Platform.OS === "android") {</w:t>
      </w:r>
    </w:p>
    <w:p w14:paraId="27FBE2E2" w14:textId="77777777" w:rsidR="00D02009" w:rsidRDefault="00D02009" w:rsidP="00D02009">
      <w:pPr>
        <w:jc w:val="both"/>
      </w:pPr>
      <w:r>
        <w:t xml:space="preserve">      const permissions =</w:t>
      </w:r>
    </w:p>
    <w:p w14:paraId="053BB865" w14:textId="77777777" w:rsidR="00D02009" w:rsidRDefault="00D02009" w:rsidP="00D02009">
      <w:pPr>
        <w:jc w:val="both"/>
      </w:pPr>
      <w:r>
        <w:t xml:space="preserve">        await FileSystem.StorageAccessFramework.requestDirectoryPermissionsAsync();</w:t>
      </w:r>
    </w:p>
    <w:p w14:paraId="5F1DA852" w14:textId="77777777" w:rsidR="00D02009" w:rsidRDefault="00D02009" w:rsidP="00D02009">
      <w:pPr>
        <w:jc w:val="both"/>
      </w:pPr>
      <w:r>
        <w:t xml:space="preserve">      if (permissions.granted) {</w:t>
      </w:r>
    </w:p>
    <w:p w14:paraId="0FCF4362" w14:textId="77777777" w:rsidR="00D02009" w:rsidRDefault="00D02009" w:rsidP="00D02009">
      <w:pPr>
        <w:jc w:val="both"/>
      </w:pPr>
      <w:r>
        <w:t xml:space="preserve">        const base64 = await FileSystem.readAsStringAsync(uri, {</w:t>
      </w:r>
    </w:p>
    <w:p w14:paraId="1D58C82B" w14:textId="77777777" w:rsidR="00D02009" w:rsidRDefault="00D02009" w:rsidP="00D02009">
      <w:pPr>
        <w:jc w:val="both"/>
      </w:pPr>
      <w:r>
        <w:t xml:space="preserve">          encoding: FileSystem.EncodingType.Base64,</w:t>
      </w:r>
    </w:p>
    <w:p w14:paraId="7203CA9F" w14:textId="77777777" w:rsidR="00D02009" w:rsidRDefault="00D02009" w:rsidP="00D02009">
      <w:pPr>
        <w:jc w:val="both"/>
      </w:pPr>
      <w:r>
        <w:t xml:space="preserve">        });</w:t>
      </w:r>
    </w:p>
    <w:p w14:paraId="16812E06" w14:textId="77777777" w:rsidR="00D02009" w:rsidRDefault="00D02009" w:rsidP="00D02009">
      <w:pPr>
        <w:jc w:val="both"/>
      </w:pPr>
      <w:r>
        <w:t xml:space="preserve">        await FileSystem.StorageAccessFramework.createFileAsync(</w:t>
      </w:r>
    </w:p>
    <w:p w14:paraId="74CF642F" w14:textId="77777777" w:rsidR="00D02009" w:rsidRDefault="00D02009" w:rsidP="00D02009">
      <w:pPr>
        <w:jc w:val="both"/>
      </w:pPr>
      <w:r>
        <w:t xml:space="preserve">          permissions.directoryUri,</w:t>
      </w:r>
    </w:p>
    <w:p w14:paraId="53434E44" w14:textId="77777777" w:rsidR="00D02009" w:rsidRDefault="00D02009" w:rsidP="00D02009">
      <w:pPr>
        <w:jc w:val="both"/>
      </w:pPr>
      <w:r>
        <w:t xml:space="preserve">          filename,</w:t>
      </w:r>
    </w:p>
    <w:p w14:paraId="581E75D2" w14:textId="77777777" w:rsidR="00D02009" w:rsidRDefault="00D02009" w:rsidP="00D02009">
      <w:pPr>
        <w:jc w:val="both"/>
      </w:pPr>
      <w:r>
        <w:t xml:space="preserve">          mimetype || "application/octet-stream"</w:t>
      </w:r>
    </w:p>
    <w:p w14:paraId="239AE171" w14:textId="77777777" w:rsidR="00D02009" w:rsidRDefault="00D02009" w:rsidP="00D02009">
      <w:pPr>
        <w:jc w:val="both"/>
      </w:pPr>
      <w:r>
        <w:t xml:space="preserve">        ) // provide a default mimetype if not provided</w:t>
      </w:r>
    </w:p>
    <w:p w14:paraId="07C771F6" w14:textId="77777777" w:rsidR="00D02009" w:rsidRDefault="00D02009" w:rsidP="00D02009">
      <w:pPr>
        <w:jc w:val="both"/>
      </w:pPr>
      <w:r>
        <w:t xml:space="preserve">          .then(async (createdUri) =&gt; {</w:t>
      </w:r>
    </w:p>
    <w:p w14:paraId="096BAFE8" w14:textId="77777777" w:rsidR="00D02009" w:rsidRDefault="00D02009" w:rsidP="00D02009">
      <w:pPr>
        <w:jc w:val="both"/>
      </w:pPr>
      <w:r>
        <w:t xml:space="preserve">            await FileSystem.writeAsStringAsync(createdUri, base64, {</w:t>
      </w:r>
    </w:p>
    <w:p w14:paraId="0347F9FA" w14:textId="77777777" w:rsidR="00D02009" w:rsidRDefault="00D02009" w:rsidP="00D02009">
      <w:pPr>
        <w:jc w:val="both"/>
      </w:pPr>
      <w:r>
        <w:t xml:space="preserve">              encoding: FileSystem.EncodingType.Base64,</w:t>
      </w:r>
    </w:p>
    <w:p w14:paraId="7B4DA31D" w14:textId="77777777" w:rsidR="00D02009" w:rsidRDefault="00D02009" w:rsidP="00D02009">
      <w:pPr>
        <w:jc w:val="both"/>
      </w:pPr>
      <w:r>
        <w:t xml:space="preserve">            });</w:t>
      </w:r>
    </w:p>
    <w:p w14:paraId="6C7791B0" w14:textId="77777777" w:rsidR="00D02009" w:rsidRDefault="00D02009" w:rsidP="00D02009">
      <w:pPr>
        <w:jc w:val="both"/>
      </w:pPr>
      <w:r>
        <w:t xml:space="preserve">          })</w:t>
      </w:r>
    </w:p>
    <w:p w14:paraId="421CEAF9" w14:textId="77777777" w:rsidR="00D02009" w:rsidRDefault="00D02009" w:rsidP="00D02009">
      <w:pPr>
        <w:jc w:val="both"/>
      </w:pPr>
      <w:r>
        <w:t xml:space="preserve">          .catch((e) =&gt; console.log(e));</w:t>
      </w:r>
    </w:p>
    <w:p w14:paraId="6A6F2ACC" w14:textId="77777777" w:rsidR="00D02009" w:rsidRDefault="00D02009" w:rsidP="00D02009">
      <w:pPr>
        <w:jc w:val="both"/>
      </w:pPr>
      <w:r>
        <w:t xml:space="preserve">      } else {</w:t>
      </w:r>
    </w:p>
    <w:p w14:paraId="45C9B3DE" w14:textId="77777777" w:rsidR="00D02009" w:rsidRDefault="00D02009" w:rsidP="00D02009">
      <w:pPr>
        <w:jc w:val="both"/>
      </w:pPr>
      <w:r>
        <w:t xml:space="preserve">        shareAsync(uri);</w:t>
      </w:r>
    </w:p>
    <w:p w14:paraId="66062ABB" w14:textId="77777777" w:rsidR="00D02009" w:rsidRDefault="00D02009" w:rsidP="00D02009">
      <w:pPr>
        <w:jc w:val="both"/>
      </w:pPr>
      <w:r>
        <w:t xml:space="preserve">      }</w:t>
      </w:r>
    </w:p>
    <w:p w14:paraId="15A23508" w14:textId="77777777" w:rsidR="00D02009" w:rsidRDefault="00D02009" w:rsidP="00D02009">
      <w:pPr>
        <w:jc w:val="both"/>
      </w:pPr>
      <w:r>
        <w:t xml:space="preserve">    } else {</w:t>
      </w:r>
    </w:p>
    <w:p w14:paraId="0AD9395E" w14:textId="77777777" w:rsidR="00D02009" w:rsidRDefault="00D02009" w:rsidP="00D02009">
      <w:pPr>
        <w:jc w:val="both"/>
      </w:pPr>
      <w:r>
        <w:t xml:space="preserve">      shareAsync(uri);</w:t>
      </w:r>
    </w:p>
    <w:p w14:paraId="4A7A8D3C" w14:textId="77777777" w:rsidR="00D02009" w:rsidRDefault="00D02009" w:rsidP="00D02009">
      <w:pPr>
        <w:jc w:val="both"/>
      </w:pPr>
      <w:r>
        <w:t xml:space="preserve">    }</w:t>
      </w:r>
    </w:p>
    <w:p w14:paraId="6FB80121" w14:textId="5A02E905" w:rsidR="0092145B" w:rsidRDefault="00D02009" w:rsidP="00D02009">
      <w:pPr>
        <w:jc w:val="both"/>
      </w:pPr>
      <w:r>
        <w:t xml:space="preserve">  };</w:t>
      </w:r>
    </w:p>
    <w:p w14:paraId="67C0F34F" w14:textId="6259FA83" w:rsidR="0092145B" w:rsidRDefault="0092145B" w:rsidP="00D02009">
      <w:pPr>
        <w:jc w:val="both"/>
      </w:pPr>
      <w:r>
        <w:t>8 Apr 2024</w:t>
      </w:r>
    </w:p>
    <w:p w14:paraId="772C268F" w14:textId="36C45201" w:rsidR="0092145B" w:rsidRDefault="0092145B" w:rsidP="00455ADA">
      <w:pPr>
        <w:pStyle w:val="ListParagraph"/>
        <w:numPr>
          <w:ilvl w:val="0"/>
          <w:numId w:val="40"/>
        </w:numPr>
        <w:jc w:val="both"/>
      </w:pPr>
      <w:r>
        <w:t>Fixed loading  on  Home screen</w:t>
      </w:r>
    </w:p>
    <w:p w14:paraId="76211A16" w14:textId="3A5A0629" w:rsidR="008D2AAC" w:rsidRDefault="008D2AAC" w:rsidP="00455ADA">
      <w:pPr>
        <w:pStyle w:val="ListParagraph"/>
        <w:numPr>
          <w:ilvl w:val="0"/>
          <w:numId w:val="40"/>
        </w:numPr>
        <w:jc w:val="both"/>
      </w:pPr>
      <w:r>
        <w:t>Resent  jobs logo</w:t>
      </w:r>
    </w:p>
    <w:p w14:paraId="75391244" w14:textId="77777777" w:rsidR="008D2AAC" w:rsidRPr="00455ADA" w:rsidRDefault="008D2AAC" w:rsidP="00455ADA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 w:rsidRPr="00455ADA">
        <w:rPr>
          <w:rFonts w:ascii="Segoe UI Emoji" w:hAnsi="Segoe UI Emoji" w:cs="Segoe UI Emoji"/>
        </w:rPr>
        <w:t>app logo</w:t>
      </w:r>
    </w:p>
    <w:p w14:paraId="5DC9E582" w14:textId="257692F5" w:rsidR="00455ADA" w:rsidRPr="00917723" w:rsidRDefault="00455ADA" w:rsidP="00455ADA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>
        <w:t>Key to every map</w:t>
      </w:r>
    </w:p>
    <w:p w14:paraId="67F5473D" w14:textId="56B4A940" w:rsidR="00917723" w:rsidRPr="00EB6B70" w:rsidRDefault="00917723" w:rsidP="00EB6B70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>
        <w:t>Update skill</w:t>
      </w:r>
    </w:p>
    <w:p w14:paraId="53A93226" w14:textId="1CF5B5CC" w:rsidR="00F16CBD" w:rsidRDefault="00F16CBD" w:rsidP="00D02009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connect to real data base</w:t>
      </w:r>
    </w:p>
    <w:p w14:paraId="45BFAFD4" w14:textId="77777777" w:rsidR="004226EA" w:rsidRDefault="00EB6B70" w:rsidP="00D02009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Resume download in employee</w:t>
      </w:r>
    </w:p>
    <w:p w14:paraId="47789FF3" w14:textId="1595B90F" w:rsidR="004226EA" w:rsidRDefault="00EB6B70" w:rsidP="00D02009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="004D30B8">
        <w:rPr>
          <w:rFonts w:ascii="Segoe UI Emoji" w:hAnsi="Segoe UI Emoji" w:cs="Segoe UI Emoji"/>
        </w:rPr>
        <w:t>Remain login when app Is close</w:t>
      </w:r>
    </w:p>
    <w:p w14:paraId="2AE41E50" w14:textId="70161BC1" w:rsidR="004D30B8" w:rsidRDefault="004D30B8" w:rsidP="00D02009">
      <w:pPr>
        <w:pStyle w:val="ListParagraph"/>
        <w:numPr>
          <w:ilvl w:val="0"/>
          <w:numId w:val="40"/>
        </w:numPr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ads ko dynamic kar na haa</w:t>
      </w:r>
    </w:p>
    <w:p w14:paraId="2894FBF8" w14:textId="43BC15D5" w:rsidR="004D30B8" w:rsidRPr="004D30B8" w:rsidRDefault="004D30B8" w:rsidP="004D30B8">
      <w:pPr>
        <w:pStyle w:val="ListParagraph"/>
        <w:jc w:val="both"/>
        <w:rPr>
          <w:rFonts w:ascii="Segoe UI Emoji" w:hAnsi="Segoe UI Emoji" w:cs="Segoe UI Emoji"/>
        </w:rPr>
      </w:pPr>
    </w:p>
    <w:p w14:paraId="6CF911B8" w14:textId="79FAA28E" w:rsidR="000B193A" w:rsidRPr="000B193A" w:rsidRDefault="000B193A" w:rsidP="009779A4">
      <w:pPr>
        <w:jc w:val="both"/>
      </w:pPr>
      <w:r>
        <w:rPr>
          <w:rFonts w:ascii="Segoe UI Emoji" w:hAnsi="Segoe UI Emoji" w:cs="Segoe UI Emoji"/>
        </w:rPr>
        <w:t>❌</w:t>
      </w:r>
      <w:r>
        <w:t xml:space="preserve">OTP </w:t>
      </w:r>
    </w:p>
    <w:p w14:paraId="2500CAD3" w14:textId="4C301DEE" w:rsidR="009779A4" w:rsidRDefault="00B13D6F" w:rsidP="009779A4">
      <w:pPr>
        <w:jc w:val="both"/>
      </w:pPr>
      <w:r>
        <w:rPr>
          <w:rFonts w:ascii="Segoe UI Emoji" w:hAnsi="Segoe UI Emoji" w:cs="Segoe UI Emoji"/>
        </w:rPr>
        <w:t>❌</w:t>
      </w:r>
      <w:r>
        <w:t xml:space="preserve"> For employee</w:t>
      </w:r>
      <w:r w:rsidR="009779A4">
        <w:t xml:space="preserve"> </w:t>
      </w:r>
      <w:r w:rsidR="000B193A">
        <w:t xml:space="preserve">inactive </w:t>
      </w:r>
      <w:r w:rsidR="009779A4">
        <w:t>jobs</w:t>
      </w:r>
    </w:p>
    <w:p w14:paraId="195CC211" w14:textId="749E3EA5" w:rsidR="001B3C67" w:rsidRDefault="001243E1" w:rsidP="009779A4">
      <w:pPr>
        <w:jc w:val="both"/>
      </w:pPr>
      <w:r>
        <w:rPr>
          <w:rFonts w:ascii="Segoe UI Emoji" w:hAnsi="Segoe UI Emoji" w:cs="Segoe UI Emoji"/>
        </w:rPr>
        <w:t>❌</w:t>
      </w:r>
      <w:r>
        <w:t>Make job apply unique   / not working proper is applie</w:t>
      </w:r>
      <w:r w:rsidR="004226EA">
        <w:t>d</w:t>
      </w:r>
      <w:r w:rsidR="00B07B11">
        <w:t xml:space="preserve"> and by backend</w:t>
      </w:r>
    </w:p>
    <w:p w14:paraId="4CBD6484" w14:textId="77777777" w:rsidR="005662E3" w:rsidRDefault="005662E3" w:rsidP="009779A4">
      <w:pPr>
        <w:jc w:val="both"/>
      </w:pPr>
    </w:p>
    <w:p w14:paraId="7E61D3AE" w14:textId="77777777" w:rsidR="005662E3" w:rsidRDefault="005662E3" w:rsidP="009779A4">
      <w:pPr>
        <w:jc w:val="both"/>
      </w:pPr>
    </w:p>
    <w:p w14:paraId="5D3F0383" w14:textId="77777777" w:rsidR="005662E3" w:rsidRDefault="005662E3" w:rsidP="009779A4">
      <w:pPr>
        <w:jc w:val="both"/>
      </w:pPr>
      <w:r>
        <w:t>9 Apr 2024</w:t>
      </w:r>
    </w:p>
    <w:p w14:paraId="6BDE56FA" w14:textId="07A19788" w:rsidR="005662E3" w:rsidRDefault="005662E3" w:rsidP="009779A4">
      <w:pPr>
        <w:jc w:val="both"/>
      </w:pPr>
      <w:r>
        <w:t xml:space="preserve">Create a Ui of </w:t>
      </w:r>
    </w:p>
    <w:p w14:paraId="282C771F" w14:textId="4B64F6A5" w:rsidR="005662E3" w:rsidRDefault="00DD7DBC" w:rsidP="005662E3">
      <w:pPr>
        <w:pStyle w:val="ListParagraph"/>
        <w:numPr>
          <w:ilvl w:val="0"/>
          <w:numId w:val="41"/>
        </w:numPr>
        <w:jc w:val="both"/>
      </w:pPr>
      <w:r>
        <w:rPr>
          <w:rFonts w:ascii="Segoe UI Emoji" w:eastAsia="Segoe UI Emoji" w:hAnsi="Segoe UI Emoji" w:cs="Segoe UI Emoji"/>
        </w:rPr>
        <w:t>👌</w:t>
      </w:r>
      <w:r w:rsidR="005662E3">
        <w:t xml:space="preserve">View Details </w:t>
      </w:r>
    </w:p>
    <w:p w14:paraId="67C3EADE" w14:textId="77777777" w:rsidR="00DD7DBC" w:rsidRDefault="00DD7DBC" w:rsidP="009779A4">
      <w:pPr>
        <w:pStyle w:val="ListParagraph"/>
        <w:numPr>
          <w:ilvl w:val="0"/>
          <w:numId w:val="41"/>
        </w:numPr>
        <w:jc w:val="both"/>
      </w:pPr>
      <w:r>
        <w:rPr>
          <w:rFonts w:ascii="Segoe UI Emoji" w:eastAsia="Segoe UI Emoji" w:hAnsi="Segoe UI Emoji" w:cs="Segoe UI Emoji"/>
        </w:rPr>
        <w:t>👌</w:t>
      </w:r>
      <w:r w:rsidR="005662E3">
        <w:t xml:space="preserve">Check out page </w:t>
      </w:r>
    </w:p>
    <w:p w14:paraId="61FDCAAB" w14:textId="77777777" w:rsidR="00DD7DBC" w:rsidRDefault="00DD7DBC" w:rsidP="009779A4">
      <w:pPr>
        <w:pStyle w:val="ListParagraph"/>
        <w:numPr>
          <w:ilvl w:val="0"/>
          <w:numId w:val="41"/>
        </w:numPr>
        <w:jc w:val="both"/>
      </w:pPr>
      <w:r w:rsidRPr="00DD7DBC">
        <w:rPr>
          <w:rFonts w:ascii="Segoe UI Emoji" w:eastAsia="Segoe UI Emoji" w:hAnsi="Segoe UI Emoji" w:cs="Segoe UI Emoji"/>
        </w:rPr>
        <w:t>👌</w:t>
      </w:r>
      <w:r w:rsidR="005662E3">
        <w:t>Send APK to client</w:t>
      </w:r>
    </w:p>
    <w:p w14:paraId="79FF4455" w14:textId="741DD735" w:rsidR="00DD7DBC" w:rsidRDefault="00DD7DBC" w:rsidP="00DD7DBC">
      <w:pPr>
        <w:jc w:val="both"/>
      </w:pPr>
      <w:r>
        <w:t xml:space="preserve">Play Store </w:t>
      </w:r>
    </w:p>
    <w:p w14:paraId="3B1769CF" w14:textId="2E2541A1" w:rsidR="00DD7DBC" w:rsidRDefault="00824941" w:rsidP="002F4B03">
      <w:pPr>
        <w:pStyle w:val="ListParagraph"/>
        <w:numPr>
          <w:ilvl w:val="0"/>
          <w:numId w:val="45"/>
        </w:numPr>
        <w:jc w:val="both"/>
      </w:pPr>
      <w:r w:rsidRPr="00DD7DBC">
        <w:rPr>
          <w:rFonts w:ascii="Segoe UI Emoji" w:eastAsia="Segoe UI Emoji" w:hAnsi="Segoe UI Emoji" w:cs="Segoe UI Emoji"/>
        </w:rPr>
        <w:t>👌</w:t>
      </w:r>
      <w:r w:rsidR="00DD7DBC">
        <w:t xml:space="preserve">logo </w:t>
      </w:r>
    </w:p>
    <w:p w14:paraId="42785DE8" w14:textId="54BB4F3A" w:rsidR="00DD7DBC" w:rsidRDefault="009A559A" w:rsidP="002F4B03">
      <w:pPr>
        <w:pStyle w:val="ListParagraph"/>
        <w:numPr>
          <w:ilvl w:val="0"/>
          <w:numId w:val="45"/>
        </w:numPr>
        <w:jc w:val="both"/>
      </w:pPr>
      <w:r w:rsidRPr="00DD7DBC">
        <w:rPr>
          <w:rFonts w:ascii="Segoe UI Emoji" w:eastAsia="Segoe UI Emoji" w:hAnsi="Segoe UI Emoji" w:cs="Segoe UI Emoji"/>
        </w:rPr>
        <w:t>👌</w:t>
      </w:r>
      <w:r w:rsidR="00DD7DBC">
        <w:t xml:space="preserve">Create screen short </w:t>
      </w:r>
    </w:p>
    <w:p w14:paraId="03247C27" w14:textId="079D3C83" w:rsidR="005662E3" w:rsidRDefault="009A559A" w:rsidP="002F4B03">
      <w:pPr>
        <w:pStyle w:val="ListParagraph"/>
        <w:numPr>
          <w:ilvl w:val="0"/>
          <w:numId w:val="45"/>
        </w:numPr>
        <w:jc w:val="both"/>
      </w:pPr>
      <w:r w:rsidRPr="00DD7DBC">
        <w:rPr>
          <w:rFonts w:ascii="Segoe UI Emoji" w:eastAsia="Segoe UI Emoji" w:hAnsi="Segoe UI Emoji" w:cs="Segoe UI Emoji"/>
        </w:rPr>
        <w:t>👌</w:t>
      </w:r>
      <w:r w:rsidR="00DD7DBC">
        <w:t xml:space="preserve">Privacy Policy Docs </w:t>
      </w:r>
    </w:p>
    <w:p w14:paraId="28FEB292" w14:textId="5FFE10C2" w:rsidR="00DD7DBC" w:rsidRDefault="00824941" w:rsidP="002F4B03">
      <w:pPr>
        <w:pStyle w:val="ListParagraph"/>
        <w:numPr>
          <w:ilvl w:val="0"/>
          <w:numId w:val="45"/>
        </w:numPr>
        <w:jc w:val="both"/>
      </w:pPr>
      <w:r w:rsidRPr="00DD7DBC">
        <w:rPr>
          <w:rFonts w:ascii="Segoe UI Emoji" w:eastAsia="Segoe UI Emoji" w:hAnsi="Segoe UI Emoji" w:cs="Segoe UI Emoji"/>
        </w:rPr>
        <w:t>👌</w:t>
      </w:r>
      <w:r w:rsidR="00DD7DBC">
        <w:t>Apk</w:t>
      </w:r>
    </w:p>
    <w:p w14:paraId="0DAE34B7" w14:textId="7B1D6499" w:rsidR="005515B3" w:rsidRDefault="005515B3" w:rsidP="005515B3">
      <w:pPr>
        <w:jc w:val="both"/>
      </w:pPr>
      <w:r>
        <w:t>10/Apr/2024</w:t>
      </w:r>
    </w:p>
    <w:p w14:paraId="311AA7B9" w14:textId="5C8A3C52" w:rsidR="00577134" w:rsidRPr="005515B3" w:rsidRDefault="00DD7DBC" w:rsidP="005515B3">
      <w:pPr>
        <w:jc w:val="both"/>
      </w:pPr>
      <w:r>
        <w:t>Backed of Ecommerce</w:t>
      </w:r>
    </w:p>
    <w:p w14:paraId="3C30FE64" w14:textId="4DEAA612" w:rsidR="00740714" w:rsidRDefault="00740714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User </w:t>
      </w:r>
      <w:r w:rsidR="00062BBE" w:rsidRPr="00577134">
        <w:rPr>
          <w:rFonts w:ascii="Segoe UI Emoji" w:hAnsi="Segoe UI Emoji" w:cs="Segoe UI Emoji"/>
        </w:rPr>
        <w:t>👋</w:t>
      </w:r>
    </w:p>
    <w:p w14:paraId="1BD84750" w14:textId="2D0582E3" w:rsidR="00740714" w:rsidRDefault="00740714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Product</w:t>
      </w:r>
      <w:r w:rsidR="00062BBE" w:rsidRPr="00062BBE">
        <w:rPr>
          <w:rFonts w:ascii="Segoe UI Emoji" w:hAnsi="Segoe UI Emoji" w:cs="Segoe UI Emoji"/>
        </w:rPr>
        <w:t xml:space="preserve"> </w:t>
      </w:r>
      <w:r w:rsidR="00062BBE" w:rsidRPr="00577134">
        <w:rPr>
          <w:rFonts w:ascii="Segoe UI Emoji" w:hAnsi="Segoe UI Emoji" w:cs="Segoe UI Emoji"/>
        </w:rPr>
        <w:t>👋</w:t>
      </w:r>
    </w:p>
    <w:p w14:paraId="66A13354" w14:textId="0E34AFB5" w:rsidR="00577134" w:rsidRPr="00062BBE" w:rsidRDefault="00740714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Learnings how to send data with image</w:t>
      </w:r>
      <w:r w:rsidR="00062BBE" w:rsidRPr="00062BBE">
        <w:rPr>
          <w:rFonts w:ascii="Segoe UI Emoji" w:hAnsi="Segoe UI Emoji" w:cs="Segoe UI Emoji"/>
        </w:rPr>
        <w:t xml:space="preserve"> </w:t>
      </w:r>
      <w:r w:rsidR="00062BBE" w:rsidRPr="00577134">
        <w:rPr>
          <w:rFonts w:ascii="Segoe UI Emoji" w:hAnsi="Segoe UI Emoji" w:cs="Segoe UI Emoji"/>
        </w:rPr>
        <w:t>👋</w:t>
      </w:r>
    </w:p>
    <w:p w14:paraId="513B1686" w14:textId="47C63AB9" w:rsidR="00577134" w:rsidRPr="00577134" w:rsidRDefault="00577134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 w:rsidRPr="00577134">
        <w:rPr>
          <w:rFonts w:ascii="Segoe UI Emoji" w:hAnsi="Segoe UI Emoji" w:cs="Segoe UI Emoji"/>
        </w:rPr>
        <w:t>Payment Gatway</w:t>
      </w:r>
    </w:p>
    <w:p w14:paraId="24186E79" w14:textId="77777777" w:rsidR="00062BBE" w:rsidRDefault="00577134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 w:rsidRPr="00062BBE">
        <w:rPr>
          <w:rFonts w:ascii="Segoe UI Emoji" w:hAnsi="Segoe UI Emoji" w:cs="Segoe UI Emoji"/>
        </w:rPr>
        <w:t>OT</w:t>
      </w:r>
      <w:r w:rsidR="00062BBE" w:rsidRPr="00062BBE">
        <w:rPr>
          <w:rFonts w:ascii="Segoe UI Emoji" w:hAnsi="Segoe UI Emoji" w:cs="Segoe UI Emoji"/>
        </w:rPr>
        <w:t>P</w:t>
      </w:r>
    </w:p>
    <w:p w14:paraId="00F07256" w14:textId="5436D3F3" w:rsidR="00062BBE" w:rsidRDefault="00062BBE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Recharges</w:t>
      </w:r>
    </w:p>
    <w:p w14:paraId="725A4F30" w14:textId="7275A8E2" w:rsidR="00062BBE" w:rsidRPr="00062BBE" w:rsidRDefault="00062BBE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Discount  by admin</w:t>
      </w:r>
    </w:p>
    <w:p w14:paraId="7D967CBA" w14:textId="22AB6397" w:rsidR="00577134" w:rsidRPr="00062BBE" w:rsidRDefault="00577134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 w:rsidRPr="00062BBE">
        <w:rPr>
          <w:rFonts w:ascii="Segoe UI Emoji" w:hAnsi="Segoe UI Emoji" w:cs="Segoe UI Emoji"/>
        </w:rPr>
        <w:t>Admin can create brand 👋</w:t>
      </w:r>
    </w:p>
    <w:p w14:paraId="113BD67F" w14:textId="021AF288" w:rsidR="00577134" w:rsidRPr="00577134" w:rsidRDefault="00577134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 w:rsidRPr="00577134">
        <w:rPr>
          <w:rFonts w:ascii="Segoe UI Emoji" w:hAnsi="Segoe UI Emoji" w:cs="Segoe UI Emoji"/>
        </w:rPr>
        <w:t>Admin can create category 👋</w:t>
      </w:r>
    </w:p>
    <w:p w14:paraId="3FA33BBE" w14:textId="5ED6EC4C" w:rsidR="00805519" w:rsidRDefault="00577134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I</w:t>
      </w:r>
      <w:r w:rsidRPr="00577134">
        <w:rPr>
          <w:rFonts w:ascii="Segoe UI Emoji" w:hAnsi="Segoe UI Emoji" w:cs="Segoe UI Emoji"/>
        </w:rPr>
        <w:t>sAdmin 👋</w:t>
      </w:r>
    </w:p>
    <w:p w14:paraId="76DD193E" w14:textId="13A12A48" w:rsidR="00062BBE" w:rsidRDefault="00062BBE" w:rsidP="00062BBE">
      <w:pPr>
        <w:pStyle w:val="ListParagraph"/>
        <w:numPr>
          <w:ilvl w:val="0"/>
          <w:numId w:val="48"/>
        </w:numPr>
        <w:rPr>
          <w:rFonts w:ascii="Segoe UI Emoji" w:hAnsi="Segoe UI Emoji" w:cs="Segoe UI Emoji"/>
        </w:rPr>
      </w:pPr>
      <w:r w:rsidRPr="00062BBE">
        <w:rPr>
          <w:rFonts w:ascii="Segoe UI Emoji" w:hAnsi="Segoe UI Emoji" w:cs="Segoe UI Emoji"/>
        </w:rPr>
        <w:t xml:space="preserve">👋Cloudnary </w:t>
      </w:r>
    </w:p>
    <w:p w14:paraId="454D8DC4" w14:textId="46497F1F" w:rsidR="005515B3" w:rsidRDefault="005515B3" w:rsidP="005515B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11 Apr 2024</w:t>
      </w:r>
    </w:p>
    <w:p w14:paraId="3E9D9B85" w14:textId="5EF49371" w:rsidR="005515B3" w:rsidRPr="005515B3" w:rsidRDefault="005515B3" w:rsidP="005515B3">
      <w:pPr>
        <w:pStyle w:val="ListParagraph"/>
        <w:numPr>
          <w:ilvl w:val="0"/>
          <w:numId w:val="49"/>
        </w:numPr>
        <w:rPr>
          <w:rFonts w:ascii="Segoe UI Emoji" w:hAnsi="Segoe UI Emoji" w:cs="Segoe UI Emoji"/>
        </w:rPr>
      </w:pPr>
      <w:r w:rsidRPr="005515B3">
        <w:rPr>
          <w:rFonts w:ascii="Segoe UI Emoji" w:hAnsi="Segoe UI Emoji" w:cs="Segoe UI Emoji"/>
        </w:rPr>
        <w:t xml:space="preserve">Complete interegration of e-comm ui </w:t>
      </w:r>
    </w:p>
    <w:p w14:paraId="3BB9A5B2" w14:textId="694A3FEB" w:rsidR="005515B3" w:rsidRPr="005515B3" w:rsidRDefault="005515B3" w:rsidP="005515B3">
      <w:pPr>
        <w:pStyle w:val="ListParagraph"/>
        <w:numPr>
          <w:ilvl w:val="0"/>
          <w:numId w:val="49"/>
        </w:numPr>
        <w:rPr>
          <w:rFonts w:ascii="Segoe UI Emoji" w:hAnsi="Segoe UI Emoji" w:cs="Segoe UI Emoji"/>
        </w:rPr>
      </w:pPr>
      <w:r w:rsidRPr="005515B3">
        <w:rPr>
          <w:rFonts w:ascii="Segoe UI Emoji" w:hAnsi="Segoe UI Emoji" w:cs="Segoe UI Emoji"/>
        </w:rPr>
        <w:t>Explain Backend to Neeraj</w:t>
      </w:r>
    </w:p>
    <w:p w14:paraId="1CCB172D" w14:textId="1A4FFE51" w:rsidR="005515B3" w:rsidRPr="005515B3" w:rsidRDefault="005515B3" w:rsidP="005515B3">
      <w:pPr>
        <w:pStyle w:val="ListParagraph"/>
        <w:numPr>
          <w:ilvl w:val="0"/>
          <w:numId w:val="49"/>
        </w:numPr>
        <w:rPr>
          <w:rFonts w:ascii="Segoe UI Emoji" w:hAnsi="Segoe UI Emoji" w:cs="Segoe UI Emoji"/>
        </w:rPr>
      </w:pPr>
      <w:r w:rsidRPr="005515B3">
        <w:rPr>
          <w:rFonts w:ascii="Segoe UI Emoji" w:hAnsi="Segoe UI Emoji" w:cs="Segoe UI Emoji"/>
        </w:rPr>
        <w:t xml:space="preserve">Responsive App </w:t>
      </w:r>
    </w:p>
    <w:p w14:paraId="5C591B12" w14:textId="2C17D49F" w:rsidR="005515B3" w:rsidRDefault="005515B3" w:rsidP="005515B3">
      <w:pPr>
        <w:pStyle w:val="ListParagraph"/>
        <w:numPr>
          <w:ilvl w:val="0"/>
          <w:numId w:val="49"/>
        </w:numPr>
        <w:rPr>
          <w:rFonts w:ascii="Segoe UI Emoji" w:hAnsi="Segoe UI Emoji" w:cs="Segoe UI Emoji"/>
        </w:rPr>
      </w:pPr>
      <w:r w:rsidRPr="005515B3">
        <w:rPr>
          <w:rFonts w:ascii="Segoe UI Emoji" w:hAnsi="Segoe UI Emoji" w:cs="Segoe UI Emoji"/>
        </w:rPr>
        <w:t>Teach redux to Neeraj</w:t>
      </w:r>
    </w:p>
    <w:p w14:paraId="39284CAE" w14:textId="77777777" w:rsidR="005515B3" w:rsidRDefault="005515B3" w:rsidP="005515B3">
      <w:pPr>
        <w:rPr>
          <w:rFonts w:ascii="Segoe UI Emoji" w:hAnsi="Segoe UI Emoji" w:cs="Segoe UI Emoji"/>
        </w:rPr>
      </w:pPr>
    </w:p>
    <w:p w14:paraId="3FB84D8C" w14:textId="15A93C08" w:rsidR="005515B3" w:rsidRDefault="005515B3" w:rsidP="005515B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Ecommerce Work :- admin Dashbord / Check Out Page / Add to card Page / Product Details Page</w:t>
      </w:r>
    </w:p>
    <w:p w14:paraId="20647B64" w14:textId="77777777" w:rsidR="005515B3" w:rsidRPr="005515B3" w:rsidRDefault="005515B3" w:rsidP="005515B3">
      <w:pPr>
        <w:rPr>
          <w:rFonts w:ascii="Segoe UI Emoji" w:hAnsi="Segoe UI Emoji" w:cs="Segoe UI Emoji"/>
        </w:rPr>
      </w:pPr>
    </w:p>
    <w:p w14:paraId="6B871B4E" w14:textId="4F07A358" w:rsidR="005515B3" w:rsidRDefault="005515B3" w:rsidP="005515B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12 Apr 2024</w:t>
      </w:r>
    </w:p>
    <w:p w14:paraId="1E97D383" w14:textId="1F150AE0" w:rsidR="005515B3" w:rsidRPr="005515B3" w:rsidRDefault="005515B3" w:rsidP="005515B3">
      <w:pPr>
        <w:pStyle w:val="ListParagraph"/>
        <w:numPr>
          <w:ilvl w:val="0"/>
          <w:numId w:val="50"/>
        </w:numPr>
        <w:rPr>
          <w:rFonts w:ascii="Segoe UI Emoji" w:hAnsi="Segoe UI Emoji" w:cs="Segoe UI Emoji"/>
        </w:rPr>
      </w:pPr>
      <w:r w:rsidRPr="005515B3">
        <w:rPr>
          <w:rFonts w:ascii="Segoe UI Emoji" w:hAnsi="Segoe UI Emoji" w:cs="Segoe UI Emoji"/>
        </w:rPr>
        <w:t>Play Store Deployement</w:t>
      </w:r>
    </w:p>
    <w:p w14:paraId="3CCEB776" w14:textId="5B191EA0" w:rsidR="005515B3" w:rsidRDefault="005515B3" w:rsidP="005515B3">
      <w:pPr>
        <w:pStyle w:val="ListParagraph"/>
        <w:numPr>
          <w:ilvl w:val="0"/>
          <w:numId w:val="50"/>
        </w:numPr>
        <w:rPr>
          <w:rFonts w:ascii="Segoe UI Emoji" w:hAnsi="Segoe UI Emoji" w:cs="Segoe UI Emoji"/>
        </w:rPr>
      </w:pPr>
      <w:r w:rsidRPr="005515B3">
        <w:rPr>
          <w:rFonts w:ascii="Segoe UI Emoji" w:hAnsi="Segoe UI Emoji" w:cs="Segoe UI Emoji"/>
        </w:rPr>
        <w:t>Details Page Resoponsive</w:t>
      </w:r>
    </w:p>
    <w:p w14:paraId="33ADB11F" w14:textId="20332793" w:rsidR="005515B3" w:rsidRDefault="005515B3" w:rsidP="005515B3">
      <w:pPr>
        <w:pStyle w:val="ListParagraph"/>
        <w:numPr>
          <w:ilvl w:val="0"/>
          <w:numId w:val="5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Update in app and Add More content in Home Page</w:t>
      </w:r>
    </w:p>
    <w:p w14:paraId="455F51A6" w14:textId="6BBB8D4E" w:rsidR="005515B3" w:rsidRDefault="005515B3" w:rsidP="005515B3">
      <w:pPr>
        <w:pStyle w:val="ListParagraph"/>
        <w:numPr>
          <w:ilvl w:val="0"/>
          <w:numId w:val="50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New Project</w:t>
      </w:r>
    </w:p>
    <w:p w14:paraId="0B9C0E84" w14:textId="7BC155FF" w:rsidR="00AD54FE" w:rsidRDefault="00AD54FE" w:rsidP="00AD54F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13 Apr </w:t>
      </w:r>
    </w:p>
    <w:p w14:paraId="0026D341" w14:textId="77777777" w:rsidR="004C6B5C" w:rsidRPr="00AD54FE" w:rsidRDefault="004C6B5C" w:rsidP="004C6B5C">
      <w:r w:rsidRPr="00AD54FE">
        <w:rPr>
          <w:rFonts w:ascii="Segoe UI Emoji" w:hAnsi="Segoe UI Emoji" w:cs="Segoe UI Emoji"/>
        </w:rPr>
        <w:t>butiq website</w:t>
      </w:r>
      <w:r>
        <w:t xml:space="preserve"> </w:t>
      </w:r>
    </w:p>
    <w:p w14:paraId="0D711AF5" w14:textId="2414D459" w:rsidR="00AD54FE" w:rsidRPr="00AD54FE" w:rsidRDefault="00AD54FE" w:rsidP="00AD54F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15 Apr </w:t>
      </w:r>
    </w:p>
    <w:p w14:paraId="7D898734" w14:textId="77777777" w:rsidR="004C6B5C" w:rsidRPr="00AD54FE" w:rsidRDefault="004C6B5C" w:rsidP="004C6B5C">
      <w:r w:rsidRPr="00AD54FE">
        <w:rPr>
          <w:rFonts w:ascii="Segoe UI Emoji" w:hAnsi="Segoe UI Emoji" w:cs="Segoe UI Emoji"/>
        </w:rPr>
        <w:t>butiq website</w:t>
      </w:r>
      <w:r>
        <w:t xml:space="preserve"> </w:t>
      </w:r>
    </w:p>
    <w:p w14:paraId="792A06A6" w14:textId="09DCF9F4" w:rsidR="005515B3" w:rsidRDefault="004C6B5C" w:rsidP="005515B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19 : ola web site</w:t>
      </w:r>
    </w:p>
    <w:p w14:paraId="711A492B" w14:textId="77777777" w:rsidR="004C6B5C" w:rsidRDefault="004C6B5C" w:rsidP="005515B3">
      <w:pPr>
        <w:rPr>
          <w:rFonts w:ascii="Segoe UI Emoji" w:hAnsi="Segoe UI Emoji" w:cs="Segoe UI Emoji"/>
        </w:rPr>
      </w:pPr>
    </w:p>
    <w:p w14:paraId="2243D37C" w14:textId="77777777" w:rsidR="005515B3" w:rsidRPr="005515B3" w:rsidRDefault="005515B3" w:rsidP="005515B3">
      <w:pPr>
        <w:rPr>
          <w:rFonts w:ascii="Segoe UI Emoji" w:hAnsi="Segoe UI Emoji" w:cs="Segoe UI Emoji"/>
        </w:rPr>
      </w:pPr>
    </w:p>
    <w:p w14:paraId="48E2EF33" w14:textId="77777777" w:rsidR="005515B3" w:rsidRPr="005515B3" w:rsidRDefault="005515B3" w:rsidP="005515B3">
      <w:pPr>
        <w:rPr>
          <w:rFonts w:ascii="Segoe UI Emoji" w:hAnsi="Segoe UI Emoji" w:cs="Segoe UI Emoji"/>
        </w:rPr>
      </w:pPr>
    </w:p>
    <w:p w14:paraId="2C120CA7" w14:textId="77777777" w:rsidR="00062BBE" w:rsidRDefault="00062BBE" w:rsidP="00062BBE">
      <w:pPr>
        <w:pStyle w:val="ListParagraph"/>
        <w:rPr>
          <w:rFonts w:ascii="Segoe UI Emoji" w:hAnsi="Segoe UI Emoji" w:cs="Segoe UI Emoji"/>
        </w:rPr>
      </w:pPr>
    </w:p>
    <w:p w14:paraId="5B40C7A8" w14:textId="77777777" w:rsidR="00062BBE" w:rsidRDefault="00062BBE" w:rsidP="00577134">
      <w:pPr>
        <w:pStyle w:val="ListParagraph"/>
        <w:rPr>
          <w:rFonts w:ascii="Segoe UI Emoji" w:hAnsi="Segoe UI Emoji" w:cs="Segoe UI Emoji"/>
        </w:rPr>
      </w:pPr>
    </w:p>
    <w:p w14:paraId="51DCEFCF" w14:textId="77777777" w:rsidR="00062BBE" w:rsidRPr="002F4B03" w:rsidRDefault="00062BBE" w:rsidP="00577134">
      <w:pPr>
        <w:pStyle w:val="ListParagraph"/>
        <w:rPr>
          <w:rFonts w:ascii="Segoe UI Emoji" w:hAnsi="Segoe UI Emoji" w:cs="Segoe UI Emoji"/>
        </w:rPr>
      </w:pPr>
    </w:p>
    <w:p w14:paraId="4D2066BF" w14:textId="77777777" w:rsidR="002F4B03" w:rsidRDefault="002F4B03" w:rsidP="009779A4">
      <w:pPr>
        <w:jc w:val="both"/>
        <w:rPr>
          <w:rFonts w:ascii="Segoe UI Emoji" w:hAnsi="Segoe UI Emoji" w:cs="Segoe UI Emoji"/>
        </w:rPr>
      </w:pPr>
    </w:p>
    <w:p w14:paraId="3D6198BD" w14:textId="49205EA4" w:rsidR="00543B7D" w:rsidRDefault="00543B7D" w:rsidP="009779A4">
      <w:pPr>
        <w:jc w:val="both"/>
        <w:rPr>
          <w:rFonts w:ascii="Segoe UI Emoji" w:hAnsi="Segoe UI Emoji" w:cs="Segoe UI Emoji"/>
        </w:rPr>
      </w:pPr>
    </w:p>
    <w:p w14:paraId="21635B90" w14:textId="77777777" w:rsidR="00D356FE" w:rsidRDefault="00D356FE" w:rsidP="009779A4">
      <w:pPr>
        <w:jc w:val="both"/>
      </w:pPr>
    </w:p>
    <w:p w14:paraId="0A2D4A6D" w14:textId="77777777" w:rsidR="009779A4" w:rsidRDefault="009779A4" w:rsidP="009779A4">
      <w:pPr>
        <w:jc w:val="both"/>
      </w:pPr>
    </w:p>
    <w:p w14:paraId="2C8C0E3F" w14:textId="14303264" w:rsidR="009779A4" w:rsidRDefault="009779A4" w:rsidP="009779A4">
      <w:pPr>
        <w:jc w:val="both"/>
      </w:pPr>
    </w:p>
    <w:p w14:paraId="18CDB777" w14:textId="77777777" w:rsidR="00D848EA" w:rsidRDefault="00D848EA" w:rsidP="00C666E9">
      <w:pPr>
        <w:jc w:val="both"/>
      </w:pPr>
    </w:p>
    <w:p w14:paraId="47F0C1FC" w14:textId="77777777" w:rsidR="002E2E8E" w:rsidRDefault="002E2E8E" w:rsidP="00C666E9">
      <w:pPr>
        <w:jc w:val="both"/>
      </w:pPr>
    </w:p>
    <w:p w14:paraId="32862245" w14:textId="77777777" w:rsidR="00B44900" w:rsidRDefault="00B44900" w:rsidP="00C666E9">
      <w:pPr>
        <w:jc w:val="both"/>
      </w:pPr>
    </w:p>
    <w:p w14:paraId="7111540D" w14:textId="77777777" w:rsidR="00F349AD" w:rsidRDefault="00F349AD" w:rsidP="00C666E9">
      <w:pPr>
        <w:jc w:val="both"/>
      </w:pPr>
    </w:p>
    <w:p w14:paraId="4541B843" w14:textId="77777777" w:rsidR="00F349AD" w:rsidRDefault="00F349AD" w:rsidP="00C666E9">
      <w:pPr>
        <w:jc w:val="both"/>
      </w:pPr>
    </w:p>
    <w:p w14:paraId="229A15DE" w14:textId="77777777" w:rsidR="00CE2819" w:rsidRDefault="00CE2819" w:rsidP="00C666E9">
      <w:pPr>
        <w:jc w:val="both"/>
      </w:pPr>
    </w:p>
    <w:p w14:paraId="1CA8D07C" w14:textId="77777777" w:rsidR="00CE2819" w:rsidRDefault="00CE2819" w:rsidP="00C666E9">
      <w:pPr>
        <w:jc w:val="both"/>
      </w:pPr>
    </w:p>
    <w:p w14:paraId="750C75D4" w14:textId="77777777" w:rsidR="00CE2819" w:rsidRDefault="00CE2819" w:rsidP="00C666E9">
      <w:pPr>
        <w:jc w:val="both"/>
      </w:pPr>
    </w:p>
    <w:p w14:paraId="4A2A2FC4" w14:textId="77777777" w:rsidR="00CE2819" w:rsidRDefault="00CE2819" w:rsidP="00C666E9">
      <w:pPr>
        <w:jc w:val="both"/>
      </w:pPr>
    </w:p>
    <w:p w14:paraId="409ED3E6" w14:textId="3BA7A061" w:rsidR="00C666E9" w:rsidRDefault="00C666E9" w:rsidP="00C666E9">
      <w:pPr>
        <w:jc w:val="both"/>
      </w:pPr>
      <w:r>
        <w:t xml:space="preserve"> </w:t>
      </w:r>
    </w:p>
    <w:p w14:paraId="08C6650D" w14:textId="77777777" w:rsidR="00C666E9" w:rsidRDefault="00C666E9" w:rsidP="00C666E9">
      <w:pPr>
        <w:jc w:val="both"/>
      </w:pPr>
    </w:p>
    <w:p w14:paraId="086CD6E4" w14:textId="77777777" w:rsidR="00C666E9" w:rsidRDefault="00C666E9" w:rsidP="00C666E9">
      <w:pPr>
        <w:jc w:val="both"/>
      </w:pPr>
    </w:p>
    <w:p w14:paraId="73199EA6" w14:textId="77777777" w:rsidR="0029142A" w:rsidRPr="003D24B2" w:rsidRDefault="0029142A" w:rsidP="0029142A">
      <w:pPr>
        <w:pStyle w:val="ListParagraph"/>
        <w:jc w:val="both"/>
        <w:rPr>
          <w:lang w:val="en-IN"/>
        </w:rPr>
      </w:pPr>
    </w:p>
    <w:p w14:paraId="0A542054" w14:textId="33EF94AF" w:rsidR="00FA663B" w:rsidRDefault="00FA663B" w:rsidP="00856431">
      <w:pPr>
        <w:jc w:val="both"/>
      </w:pPr>
    </w:p>
    <w:p w14:paraId="145E15CD" w14:textId="77777777" w:rsidR="00FA663B" w:rsidRDefault="00FA663B" w:rsidP="001C52A4"/>
    <w:p w14:paraId="7B287ED8" w14:textId="77777777" w:rsidR="005A298D" w:rsidRPr="005A298D" w:rsidRDefault="005A298D" w:rsidP="001C52A4">
      <w:pPr>
        <w:rPr>
          <w:rFonts w:cs="Mangal"/>
          <w:szCs w:val="20"/>
          <w:cs/>
          <w:lang w:bidi="hi-IN"/>
        </w:rPr>
      </w:pPr>
    </w:p>
    <w:p w14:paraId="63FE8DAF" w14:textId="77777777" w:rsidR="001C52A4" w:rsidRDefault="001C52A4" w:rsidP="001C52A4"/>
    <w:p w14:paraId="48DE7FAA" w14:textId="77777777" w:rsidR="00AC3BD7" w:rsidRPr="00A52BF5" w:rsidRDefault="00AC3BD7" w:rsidP="00915B9E"/>
    <w:sectPr w:rsidR="00AC3BD7" w:rsidRPr="00A52BF5" w:rsidSect="00A31025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51633" w14:textId="77777777" w:rsidR="00A31025" w:rsidRDefault="00A31025">
      <w:pPr>
        <w:spacing w:line="240" w:lineRule="auto"/>
      </w:pPr>
      <w:r>
        <w:separator/>
      </w:r>
    </w:p>
  </w:endnote>
  <w:endnote w:type="continuationSeparator" w:id="0">
    <w:p w14:paraId="2CD47992" w14:textId="77777777" w:rsidR="00A31025" w:rsidRDefault="00A31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ter">
    <w:panose1 w:val="02000503000000020004"/>
    <w:charset w:val="00"/>
    <w:family w:val="auto"/>
    <w:pitch w:val="variable"/>
    <w:sig w:usb0="A00002A7" w:usb1="0000006B" w:usb2="00000000" w:usb3="00000000" w:csb0="0000019F" w:csb1="00000000"/>
  </w:font>
  <w:font w:name="var(--main-font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04217" w14:textId="77777777" w:rsidR="00A31025" w:rsidRDefault="00A31025">
      <w:pPr>
        <w:spacing w:line="240" w:lineRule="auto"/>
      </w:pPr>
      <w:r>
        <w:separator/>
      </w:r>
    </w:p>
  </w:footnote>
  <w:footnote w:type="continuationSeparator" w:id="0">
    <w:p w14:paraId="243F3F94" w14:textId="77777777" w:rsidR="00A31025" w:rsidRDefault="00A310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539F2"/>
    <w:multiLevelType w:val="hybridMultilevel"/>
    <w:tmpl w:val="9D30E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A7B0F"/>
    <w:multiLevelType w:val="hybridMultilevel"/>
    <w:tmpl w:val="6C80C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E7D5F"/>
    <w:multiLevelType w:val="hybridMultilevel"/>
    <w:tmpl w:val="E91A5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0D2A26"/>
    <w:multiLevelType w:val="hybridMultilevel"/>
    <w:tmpl w:val="41EC8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97698"/>
    <w:multiLevelType w:val="hybridMultilevel"/>
    <w:tmpl w:val="F05ED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C7B2A"/>
    <w:multiLevelType w:val="hybridMultilevel"/>
    <w:tmpl w:val="82E65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50D32"/>
    <w:multiLevelType w:val="hybridMultilevel"/>
    <w:tmpl w:val="D00AB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661CC"/>
    <w:multiLevelType w:val="hybridMultilevel"/>
    <w:tmpl w:val="F19C9D08"/>
    <w:lvl w:ilvl="0" w:tplc="FBD845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1640"/>
    <w:multiLevelType w:val="hybridMultilevel"/>
    <w:tmpl w:val="99ACF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22704D"/>
    <w:multiLevelType w:val="hybridMultilevel"/>
    <w:tmpl w:val="380C8324"/>
    <w:lvl w:ilvl="0" w:tplc="5754BC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14DFB"/>
    <w:multiLevelType w:val="hybridMultilevel"/>
    <w:tmpl w:val="0574B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82EAD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F1F1C"/>
    <w:multiLevelType w:val="hybridMultilevel"/>
    <w:tmpl w:val="EE0E1734"/>
    <w:lvl w:ilvl="0" w:tplc="066824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B0301"/>
    <w:multiLevelType w:val="hybridMultilevel"/>
    <w:tmpl w:val="DADEF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A4272"/>
    <w:multiLevelType w:val="hybridMultilevel"/>
    <w:tmpl w:val="7B4EC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56249"/>
    <w:multiLevelType w:val="hybridMultilevel"/>
    <w:tmpl w:val="B0D09B8A"/>
    <w:lvl w:ilvl="0" w:tplc="5754BC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9768F"/>
    <w:multiLevelType w:val="hybridMultilevel"/>
    <w:tmpl w:val="FEE402C4"/>
    <w:lvl w:ilvl="0" w:tplc="8B1E866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715AF"/>
    <w:multiLevelType w:val="hybridMultilevel"/>
    <w:tmpl w:val="11540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324"/>
    <w:multiLevelType w:val="hybridMultilevel"/>
    <w:tmpl w:val="8DD0D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F1B1C"/>
    <w:multiLevelType w:val="hybridMultilevel"/>
    <w:tmpl w:val="6A140938"/>
    <w:lvl w:ilvl="0" w:tplc="99164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02C5E"/>
    <w:multiLevelType w:val="hybridMultilevel"/>
    <w:tmpl w:val="850C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C64D7"/>
    <w:multiLevelType w:val="hybridMultilevel"/>
    <w:tmpl w:val="9DFAF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A227F"/>
    <w:multiLevelType w:val="hybridMultilevel"/>
    <w:tmpl w:val="1C66F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30AF"/>
    <w:multiLevelType w:val="hybridMultilevel"/>
    <w:tmpl w:val="AC1A1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371E9"/>
    <w:multiLevelType w:val="hybridMultilevel"/>
    <w:tmpl w:val="94EC8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856C1"/>
    <w:multiLevelType w:val="hybridMultilevel"/>
    <w:tmpl w:val="DE52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47026"/>
    <w:multiLevelType w:val="hybridMultilevel"/>
    <w:tmpl w:val="BD00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320C8"/>
    <w:multiLevelType w:val="hybridMultilevel"/>
    <w:tmpl w:val="DB7A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02FD1"/>
    <w:multiLevelType w:val="hybridMultilevel"/>
    <w:tmpl w:val="6074D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81598"/>
    <w:multiLevelType w:val="hybridMultilevel"/>
    <w:tmpl w:val="31F02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0" w15:restartNumberingAfterBreak="0">
    <w:nsid w:val="7AA55AC7"/>
    <w:multiLevelType w:val="hybridMultilevel"/>
    <w:tmpl w:val="B4E40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B3675"/>
    <w:multiLevelType w:val="hybridMultilevel"/>
    <w:tmpl w:val="A496A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F2D49"/>
    <w:multiLevelType w:val="hybridMultilevel"/>
    <w:tmpl w:val="F29CD2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504226">
    <w:abstractNumId w:val="39"/>
  </w:num>
  <w:num w:numId="2" w16cid:durableId="607855763">
    <w:abstractNumId w:val="39"/>
    <w:lvlOverride w:ilvl="0">
      <w:startOverride w:val="1"/>
    </w:lvlOverride>
  </w:num>
  <w:num w:numId="3" w16cid:durableId="1156455821">
    <w:abstractNumId w:val="39"/>
  </w:num>
  <w:num w:numId="4" w16cid:durableId="694381434">
    <w:abstractNumId w:val="39"/>
    <w:lvlOverride w:ilvl="0">
      <w:startOverride w:val="1"/>
    </w:lvlOverride>
  </w:num>
  <w:num w:numId="5" w16cid:durableId="410271761">
    <w:abstractNumId w:val="8"/>
  </w:num>
  <w:num w:numId="6" w16cid:durableId="875583933">
    <w:abstractNumId w:val="39"/>
    <w:lvlOverride w:ilvl="0">
      <w:startOverride w:val="1"/>
    </w:lvlOverride>
  </w:num>
  <w:num w:numId="7" w16cid:durableId="9588019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9675986">
    <w:abstractNumId w:val="10"/>
  </w:num>
  <w:num w:numId="9" w16cid:durableId="19163552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916640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1552699">
    <w:abstractNumId w:val="7"/>
  </w:num>
  <w:num w:numId="12" w16cid:durableId="329868080">
    <w:abstractNumId w:val="6"/>
  </w:num>
  <w:num w:numId="13" w16cid:durableId="1275985988">
    <w:abstractNumId w:val="5"/>
  </w:num>
  <w:num w:numId="14" w16cid:durableId="1568805883">
    <w:abstractNumId w:val="4"/>
  </w:num>
  <w:num w:numId="15" w16cid:durableId="68813963">
    <w:abstractNumId w:val="3"/>
  </w:num>
  <w:num w:numId="16" w16cid:durableId="1349872605">
    <w:abstractNumId w:val="2"/>
  </w:num>
  <w:num w:numId="17" w16cid:durableId="1903826575">
    <w:abstractNumId w:val="1"/>
  </w:num>
  <w:num w:numId="18" w16cid:durableId="1643997064">
    <w:abstractNumId w:val="0"/>
  </w:num>
  <w:num w:numId="19" w16cid:durableId="204758702">
    <w:abstractNumId w:val="34"/>
  </w:num>
  <w:num w:numId="20" w16cid:durableId="212038987">
    <w:abstractNumId w:val="38"/>
  </w:num>
  <w:num w:numId="21" w16cid:durableId="1062100410">
    <w:abstractNumId w:val="37"/>
  </w:num>
  <w:num w:numId="22" w16cid:durableId="1719619925">
    <w:abstractNumId w:val="32"/>
  </w:num>
  <w:num w:numId="23" w16cid:durableId="1124499036">
    <w:abstractNumId w:val="9"/>
  </w:num>
  <w:num w:numId="24" w16cid:durableId="1684700607">
    <w:abstractNumId w:val="27"/>
  </w:num>
  <w:num w:numId="25" w16cid:durableId="1317613453">
    <w:abstractNumId w:val="33"/>
  </w:num>
  <w:num w:numId="26" w16cid:durableId="1159466620">
    <w:abstractNumId w:val="31"/>
  </w:num>
  <w:num w:numId="27" w16cid:durableId="222911624">
    <w:abstractNumId w:val="13"/>
  </w:num>
  <w:num w:numId="28" w16cid:durableId="1507404663">
    <w:abstractNumId w:val="23"/>
  </w:num>
  <w:num w:numId="29" w16cid:durableId="200824441">
    <w:abstractNumId w:val="18"/>
  </w:num>
  <w:num w:numId="30" w16cid:durableId="1118183999">
    <w:abstractNumId w:val="41"/>
  </w:num>
  <w:num w:numId="31" w16cid:durableId="1345981035">
    <w:abstractNumId w:val="36"/>
  </w:num>
  <w:num w:numId="32" w16cid:durableId="56830004">
    <w:abstractNumId w:val="17"/>
  </w:num>
  <w:num w:numId="33" w16cid:durableId="152071853">
    <w:abstractNumId w:val="24"/>
  </w:num>
  <w:num w:numId="34" w16cid:durableId="597906035">
    <w:abstractNumId w:val="19"/>
  </w:num>
  <w:num w:numId="35" w16cid:durableId="2014716805">
    <w:abstractNumId w:val="28"/>
  </w:num>
  <w:num w:numId="36" w16cid:durableId="318965926">
    <w:abstractNumId w:val="21"/>
  </w:num>
  <w:num w:numId="37" w16cid:durableId="1838499032">
    <w:abstractNumId w:val="25"/>
  </w:num>
  <w:num w:numId="38" w16cid:durableId="1041788539">
    <w:abstractNumId w:val="22"/>
  </w:num>
  <w:num w:numId="39" w16cid:durableId="964195364">
    <w:abstractNumId w:val="35"/>
  </w:num>
  <w:num w:numId="40" w16cid:durableId="1935628925">
    <w:abstractNumId w:val="16"/>
  </w:num>
  <w:num w:numId="41" w16cid:durableId="1350181979">
    <w:abstractNumId w:val="29"/>
  </w:num>
  <w:num w:numId="42" w16cid:durableId="148131344">
    <w:abstractNumId w:val="40"/>
  </w:num>
  <w:num w:numId="43" w16cid:durableId="985281654">
    <w:abstractNumId w:val="26"/>
  </w:num>
  <w:num w:numId="44" w16cid:durableId="1388839116">
    <w:abstractNumId w:val="11"/>
  </w:num>
  <w:num w:numId="45" w16cid:durableId="1667974832">
    <w:abstractNumId w:val="20"/>
  </w:num>
  <w:num w:numId="46" w16cid:durableId="1600478837">
    <w:abstractNumId w:val="42"/>
  </w:num>
  <w:num w:numId="47" w16cid:durableId="1290163242">
    <w:abstractNumId w:val="12"/>
  </w:num>
  <w:num w:numId="48" w16cid:durableId="1151630893">
    <w:abstractNumId w:val="30"/>
  </w:num>
  <w:num w:numId="49" w16cid:durableId="1340961953">
    <w:abstractNumId w:val="14"/>
  </w:num>
  <w:num w:numId="50" w16cid:durableId="2124952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41D"/>
    <w:rsid w:val="0000197D"/>
    <w:rsid w:val="0000432D"/>
    <w:rsid w:val="00007202"/>
    <w:rsid w:val="000150E9"/>
    <w:rsid w:val="0001619A"/>
    <w:rsid w:val="00026DA9"/>
    <w:rsid w:val="00030E3C"/>
    <w:rsid w:val="00034943"/>
    <w:rsid w:val="00034E06"/>
    <w:rsid w:val="000418A9"/>
    <w:rsid w:val="00051043"/>
    <w:rsid w:val="00060A7E"/>
    <w:rsid w:val="00062BBE"/>
    <w:rsid w:val="00062BFC"/>
    <w:rsid w:val="00072D27"/>
    <w:rsid w:val="00080481"/>
    <w:rsid w:val="00083C22"/>
    <w:rsid w:val="00083D9A"/>
    <w:rsid w:val="000860D0"/>
    <w:rsid w:val="00086E87"/>
    <w:rsid w:val="000871A8"/>
    <w:rsid w:val="000A036B"/>
    <w:rsid w:val="000A0D81"/>
    <w:rsid w:val="000B193A"/>
    <w:rsid w:val="000D0E4A"/>
    <w:rsid w:val="000E23F8"/>
    <w:rsid w:val="000E2EE6"/>
    <w:rsid w:val="000E36DA"/>
    <w:rsid w:val="000F0374"/>
    <w:rsid w:val="000F11B9"/>
    <w:rsid w:val="000F2792"/>
    <w:rsid w:val="00102341"/>
    <w:rsid w:val="00103DCB"/>
    <w:rsid w:val="00105960"/>
    <w:rsid w:val="001073CE"/>
    <w:rsid w:val="001210E1"/>
    <w:rsid w:val="00121553"/>
    <w:rsid w:val="00124088"/>
    <w:rsid w:val="001243E1"/>
    <w:rsid w:val="00124975"/>
    <w:rsid w:val="00131CAB"/>
    <w:rsid w:val="001368EC"/>
    <w:rsid w:val="00167609"/>
    <w:rsid w:val="00167677"/>
    <w:rsid w:val="001764F3"/>
    <w:rsid w:val="00180FEB"/>
    <w:rsid w:val="00182D20"/>
    <w:rsid w:val="00185BB9"/>
    <w:rsid w:val="00185DDA"/>
    <w:rsid w:val="00197A7E"/>
    <w:rsid w:val="001A55D4"/>
    <w:rsid w:val="001B0242"/>
    <w:rsid w:val="001B3C67"/>
    <w:rsid w:val="001B778A"/>
    <w:rsid w:val="001C2CAB"/>
    <w:rsid w:val="001C52A4"/>
    <w:rsid w:val="001C70FE"/>
    <w:rsid w:val="001D00F7"/>
    <w:rsid w:val="001D0BD1"/>
    <w:rsid w:val="002017AC"/>
    <w:rsid w:val="00201876"/>
    <w:rsid w:val="002056E1"/>
    <w:rsid w:val="00224825"/>
    <w:rsid w:val="00231439"/>
    <w:rsid w:val="002359ED"/>
    <w:rsid w:val="0023776A"/>
    <w:rsid w:val="00252520"/>
    <w:rsid w:val="0025464C"/>
    <w:rsid w:val="00255C88"/>
    <w:rsid w:val="00255CBA"/>
    <w:rsid w:val="002625F9"/>
    <w:rsid w:val="002631F7"/>
    <w:rsid w:val="00263C0F"/>
    <w:rsid w:val="0026484A"/>
    <w:rsid w:val="0026504D"/>
    <w:rsid w:val="00273360"/>
    <w:rsid w:val="00276926"/>
    <w:rsid w:val="002855BA"/>
    <w:rsid w:val="00287DAB"/>
    <w:rsid w:val="0029142A"/>
    <w:rsid w:val="00296F66"/>
    <w:rsid w:val="002A67C8"/>
    <w:rsid w:val="002B2825"/>
    <w:rsid w:val="002B40B7"/>
    <w:rsid w:val="002B5746"/>
    <w:rsid w:val="002B614C"/>
    <w:rsid w:val="002C5D75"/>
    <w:rsid w:val="002E2E8E"/>
    <w:rsid w:val="002E4F10"/>
    <w:rsid w:val="002F4B03"/>
    <w:rsid w:val="002F5221"/>
    <w:rsid w:val="00301789"/>
    <w:rsid w:val="00305D81"/>
    <w:rsid w:val="00325194"/>
    <w:rsid w:val="00325858"/>
    <w:rsid w:val="0034668D"/>
    <w:rsid w:val="003608C8"/>
    <w:rsid w:val="003728E3"/>
    <w:rsid w:val="003962D3"/>
    <w:rsid w:val="003977BB"/>
    <w:rsid w:val="003A00F9"/>
    <w:rsid w:val="003A512E"/>
    <w:rsid w:val="003B5955"/>
    <w:rsid w:val="003C32AA"/>
    <w:rsid w:val="003C4679"/>
    <w:rsid w:val="003C7D9D"/>
    <w:rsid w:val="003D24B2"/>
    <w:rsid w:val="003E03EA"/>
    <w:rsid w:val="003E3A63"/>
    <w:rsid w:val="00407D01"/>
    <w:rsid w:val="004226EA"/>
    <w:rsid w:val="00426CD4"/>
    <w:rsid w:val="00434D52"/>
    <w:rsid w:val="00445200"/>
    <w:rsid w:val="0044785E"/>
    <w:rsid w:val="0045499E"/>
    <w:rsid w:val="00455ADA"/>
    <w:rsid w:val="00457BEB"/>
    <w:rsid w:val="00461B2E"/>
    <w:rsid w:val="00482CFC"/>
    <w:rsid w:val="00487996"/>
    <w:rsid w:val="00490036"/>
    <w:rsid w:val="00491910"/>
    <w:rsid w:val="00491E36"/>
    <w:rsid w:val="004A2AF6"/>
    <w:rsid w:val="004A30FF"/>
    <w:rsid w:val="004A3D03"/>
    <w:rsid w:val="004A4BA5"/>
    <w:rsid w:val="004B6D7F"/>
    <w:rsid w:val="004C4DAE"/>
    <w:rsid w:val="004C6B5C"/>
    <w:rsid w:val="004D30B8"/>
    <w:rsid w:val="004D46D5"/>
    <w:rsid w:val="004D785F"/>
    <w:rsid w:val="004E744B"/>
    <w:rsid w:val="004F0ED3"/>
    <w:rsid w:val="004F2BC0"/>
    <w:rsid w:val="004F7760"/>
    <w:rsid w:val="00514053"/>
    <w:rsid w:val="00515335"/>
    <w:rsid w:val="00520AC9"/>
    <w:rsid w:val="00541069"/>
    <w:rsid w:val="00543B7D"/>
    <w:rsid w:val="0054514A"/>
    <w:rsid w:val="00545509"/>
    <w:rsid w:val="005515B3"/>
    <w:rsid w:val="00561D96"/>
    <w:rsid w:val="00561F9A"/>
    <w:rsid w:val="00565933"/>
    <w:rsid w:val="005662E3"/>
    <w:rsid w:val="0057504D"/>
    <w:rsid w:val="00577134"/>
    <w:rsid w:val="00594254"/>
    <w:rsid w:val="005969FB"/>
    <w:rsid w:val="00597EDA"/>
    <w:rsid w:val="005A224C"/>
    <w:rsid w:val="005A298D"/>
    <w:rsid w:val="005A2D80"/>
    <w:rsid w:val="005A36D7"/>
    <w:rsid w:val="005A412B"/>
    <w:rsid w:val="005A4FAB"/>
    <w:rsid w:val="005A667F"/>
    <w:rsid w:val="005B6EB8"/>
    <w:rsid w:val="005C15A5"/>
    <w:rsid w:val="005C341D"/>
    <w:rsid w:val="005D0A4B"/>
    <w:rsid w:val="005E5090"/>
    <w:rsid w:val="005E5FFA"/>
    <w:rsid w:val="005F528F"/>
    <w:rsid w:val="0060493C"/>
    <w:rsid w:val="00607CB2"/>
    <w:rsid w:val="00614CAB"/>
    <w:rsid w:val="00633BC0"/>
    <w:rsid w:val="00640037"/>
    <w:rsid w:val="00654FAB"/>
    <w:rsid w:val="00656832"/>
    <w:rsid w:val="00661DE5"/>
    <w:rsid w:val="006706DE"/>
    <w:rsid w:val="006921AD"/>
    <w:rsid w:val="0069487E"/>
    <w:rsid w:val="0069588D"/>
    <w:rsid w:val="006A0BCC"/>
    <w:rsid w:val="006A1044"/>
    <w:rsid w:val="006A648B"/>
    <w:rsid w:val="006B0B82"/>
    <w:rsid w:val="006B7EF2"/>
    <w:rsid w:val="006C3B5F"/>
    <w:rsid w:val="006D3A72"/>
    <w:rsid w:val="006D48D3"/>
    <w:rsid w:val="006F53EE"/>
    <w:rsid w:val="006F76D4"/>
    <w:rsid w:val="00705673"/>
    <w:rsid w:val="00717507"/>
    <w:rsid w:val="007263B8"/>
    <w:rsid w:val="00726D9C"/>
    <w:rsid w:val="00726F2C"/>
    <w:rsid w:val="00736D30"/>
    <w:rsid w:val="007378F1"/>
    <w:rsid w:val="00740714"/>
    <w:rsid w:val="00742FF3"/>
    <w:rsid w:val="007513E6"/>
    <w:rsid w:val="00751BE2"/>
    <w:rsid w:val="007536EA"/>
    <w:rsid w:val="0075792E"/>
    <w:rsid w:val="00757C9C"/>
    <w:rsid w:val="00776350"/>
    <w:rsid w:val="00782A49"/>
    <w:rsid w:val="00794B27"/>
    <w:rsid w:val="007A73CB"/>
    <w:rsid w:val="007A7846"/>
    <w:rsid w:val="007B2795"/>
    <w:rsid w:val="007C28AB"/>
    <w:rsid w:val="007C3987"/>
    <w:rsid w:val="007C5271"/>
    <w:rsid w:val="007D6B0E"/>
    <w:rsid w:val="007F1AD8"/>
    <w:rsid w:val="007F66F5"/>
    <w:rsid w:val="007F6E0C"/>
    <w:rsid w:val="00805519"/>
    <w:rsid w:val="00805887"/>
    <w:rsid w:val="00812400"/>
    <w:rsid w:val="008151F6"/>
    <w:rsid w:val="00821837"/>
    <w:rsid w:val="00821CC4"/>
    <w:rsid w:val="0082203C"/>
    <w:rsid w:val="00824941"/>
    <w:rsid w:val="008360A8"/>
    <w:rsid w:val="008416E0"/>
    <w:rsid w:val="00842018"/>
    <w:rsid w:val="00844D1F"/>
    <w:rsid w:val="008469B2"/>
    <w:rsid w:val="00853E64"/>
    <w:rsid w:val="00856431"/>
    <w:rsid w:val="00860E8E"/>
    <w:rsid w:val="008654E0"/>
    <w:rsid w:val="00880209"/>
    <w:rsid w:val="00895251"/>
    <w:rsid w:val="0089624E"/>
    <w:rsid w:val="008979E5"/>
    <w:rsid w:val="00897BFF"/>
    <w:rsid w:val="008B50D8"/>
    <w:rsid w:val="008C348D"/>
    <w:rsid w:val="008C61B9"/>
    <w:rsid w:val="008C7A60"/>
    <w:rsid w:val="008D2AAC"/>
    <w:rsid w:val="008D5FA5"/>
    <w:rsid w:val="008D6AB2"/>
    <w:rsid w:val="008E2CBD"/>
    <w:rsid w:val="008F3DD4"/>
    <w:rsid w:val="00912477"/>
    <w:rsid w:val="009139AF"/>
    <w:rsid w:val="009143BC"/>
    <w:rsid w:val="00914FB5"/>
    <w:rsid w:val="00915B9E"/>
    <w:rsid w:val="00917723"/>
    <w:rsid w:val="0092145B"/>
    <w:rsid w:val="009344FD"/>
    <w:rsid w:val="0094355C"/>
    <w:rsid w:val="00943B06"/>
    <w:rsid w:val="00945864"/>
    <w:rsid w:val="00950735"/>
    <w:rsid w:val="00960DBB"/>
    <w:rsid w:val="009779A4"/>
    <w:rsid w:val="009806F4"/>
    <w:rsid w:val="00983489"/>
    <w:rsid w:val="009853E9"/>
    <w:rsid w:val="00996E16"/>
    <w:rsid w:val="009977F4"/>
    <w:rsid w:val="009A559A"/>
    <w:rsid w:val="009B4761"/>
    <w:rsid w:val="009B69C5"/>
    <w:rsid w:val="009C09F0"/>
    <w:rsid w:val="009D3947"/>
    <w:rsid w:val="009F72A7"/>
    <w:rsid w:val="00A119D9"/>
    <w:rsid w:val="00A1309F"/>
    <w:rsid w:val="00A21BED"/>
    <w:rsid w:val="00A23F09"/>
    <w:rsid w:val="00A27D99"/>
    <w:rsid w:val="00A31025"/>
    <w:rsid w:val="00A46C0E"/>
    <w:rsid w:val="00A52BF5"/>
    <w:rsid w:val="00A55438"/>
    <w:rsid w:val="00A560D4"/>
    <w:rsid w:val="00A57338"/>
    <w:rsid w:val="00A575B8"/>
    <w:rsid w:val="00A60D92"/>
    <w:rsid w:val="00A62EFF"/>
    <w:rsid w:val="00A757B6"/>
    <w:rsid w:val="00A86EAC"/>
    <w:rsid w:val="00A923E7"/>
    <w:rsid w:val="00A94139"/>
    <w:rsid w:val="00AA661C"/>
    <w:rsid w:val="00AB29F5"/>
    <w:rsid w:val="00AB37DB"/>
    <w:rsid w:val="00AB64CA"/>
    <w:rsid w:val="00AC2F58"/>
    <w:rsid w:val="00AC3BD7"/>
    <w:rsid w:val="00AD54FE"/>
    <w:rsid w:val="00AE3EF7"/>
    <w:rsid w:val="00AF06F5"/>
    <w:rsid w:val="00B05947"/>
    <w:rsid w:val="00B07290"/>
    <w:rsid w:val="00B07B11"/>
    <w:rsid w:val="00B13D6F"/>
    <w:rsid w:val="00B174C0"/>
    <w:rsid w:val="00B369B4"/>
    <w:rsid w:val="00B44900"/>
    <w:rsid w:val="00B466DF"/>
    <w:rsid w:val="00B52715"/>
    <w:rsid w:val="00B53817"/>
    <w:rsid w:val="00B61F85"/>
    <w:rsid w:val="00B67771"/>
    <w:rsid w:val="00B716C4"/>
    <w:rsid w:val="00B76C37"/>
    <w:rsid w:val="00B77295"/>
    <w:rsid w:val="00B9380F"/>
    <w:rsid w:val="00BA3CC7"/>
    <w:rsid w:val="00BA42B6"/>
    <w:rsid w:val="00BE0B96"/>
    <w:rsid w:val="00BE152D"/>
    <w:rsid w:val="00BE5A3D"/>
    <w:rsid w:val="00BF457D"/>
    <w:rsid w:val="00BF4775"/>
    <w:rsid w:val="00C035C7"/>
    <w:rsid w:val="00C06B84"/>
    <w:rsid w:val="00C11C94"/>
    <w:rsid w:val="00C13DB8"/>
    <w:rsid w:val="00C1612B"/>
    <w:rsid w:val="00C27973"/>
    <w:rsid w:val="00C30AB2"/>
    <w:rsid w:val="00C666E9"/>
    <w:rsid w:val="00C71B08"/>
    <w:rsid w:val="00C841B9"/>
    <w:rsid w:val="00CA02DA"/>
    <w:rsid w:val="00CA0C45"/>
    <w:rsid w:val="00CB1D0E"/>
    <w:rsid w:val="00CB577A"/>
    <w:rsid w:val="00CC3AB0"/>
    <w:rsid w:val="00CD4A9C"/>
    <w:rsid w:val="00CE2819"/>
    <w:rsid w:val="00CF0266"/>
    <w:rsid w:val="00CF0FC0"/>
    <w:rsid w:val="00CF12AE"/>
    <w:rsid w:val="00CF1C78"/>
    <w:rsid w:val="00CF7356"/>
    <w:rsid w:val="00D02009"/>
    <w:rsid w:val="00D1014D"/>
    <w:rsid w:val="00D17349"/>
    <w:rsid w:val="00D1798D"/>
    <w:rsid w:val="00D20AFE"/>
    <w:rsid w:val="00D244D2"/>
    <w:rsid w:val="00D2451A"/>
    <w:rsid w:val="00D35343"/>
    <w:rsid w:val="00D356FE"/>
    <w:rsid w:val="00D37BA5"/>
    <w:rsid w:val="00D44ACA"/>
    <w:rsid w:val="00D47A94"/>
    <w:rsid w:val="00D53902"/>
    <w:rsid w:val="00D814A2"/>
    <w:rsid w:val="00D816FA"/>
    <w:rsid w:val="00D848EA"/>
    <w:rsid w:val="00D902A4"/>
    <w:rsid w:val="00D93FF0"/>
    <w:rsid w:val="00DA69DF"/>
    <w:rsid w:val="00DB2323"/>
    <w:rsid w:val="00DB331E"/>
    <w:rsid w:val="00DC01B9"/>
    <w:rsid w:val="00DC412B"/>
    <w:rsid w:val="00DC4E21"/>
    <w:rsid w:val="00DC4EBE"/>
    <w:rsid w:val="00DD5358"/>
    <w:rsid w:val="00DD7DBC"/>
    <w:rsid w:val="00DE7420"/>
    <w:rsid w:val="00DF430B"/>
    <w:rsid w:val="00DF434E"/>
    <w:rsid w:val="00E174B2"/>
    <w:rsid w:val="00E224A0"/>
    <w:rsid w:val="00E254F0"/>
    <w:rsid w:val="00E33EE3"/>
    <w:rsid w:val="00E422B3"/>
    <w:rsid w:val="00E4313F"/>
    <w:rsid w:val="00E43B4C"/>
    <w:rsid w:val="00E440EB"/>
    <w:rsid w:val="00E4453F"/>
    <w:rsid w:val="00E51168"/>
    <w:rsid w:val="00E55B4B"/>
    <w:rsid w:val="00E55FC7"/>
    <w:rsid w:val="00E65B04"/>
    <w:rsid w:val="00E66606"/>
    <w:rsid w:val="00E714BD"/>
    <w:rsid w:val="00E72A21"/>
    <w:rsid w:val="00E74047"/>
    <w:rsid w:val="00E7715A"/>
    <w:rsid w:val="00E77321"/>
    <w:rsid w:val="00E852FD"/>
    <w:rsid w:val="00E95DD9"/>
    <w:rsid w:val="00EB27A9"/>
    <w:rsid w:val="00EB38AC"/>
    <w:rsid w:val="00EB5404"/>
    <w:rsid w:val="00EB6B70"/>
    <w:rsid w:val="00EB700D"/>
    <w:rsid w:val="00EC15B1"/>
    <w:rsid w:val="00EF5833"/>
    <w:rsid w:val="00F0387B"/>
    <w:rsid w:val="00F1351C"/>
    <w:rsid w:val="00F16CBD"/>
    <w:rsid w:val="00F3397F"/>
    <w:rsid w:val="00F33B83"/>
    <w:rsid w:val="00F349AD"/>
    <w:rsid w:val="00F41B42"/>
    <w:rsid w:val="00F4514E"/>
    <w:rsid w:val="00F54BD0"/>
    <w:rsid w:val="00F633E4"/>
    <w:rsid w:val="00F67653"/>
    <w:rsid w:val="00F70E97"/>
    <w:rsid w:val="00F75447"/>
    <w:rsid w:val="00F84CB2"/>
    <w:rsid w:val="00F93A7D"/>
    <w:rsid w:val="00F95D09"/>
    <w:rsid w:val="00F96F4F"/>
    <w:rsid w:val="00FA663B"/>
    <w:rsid w:val="00FA7543"/>
    <w:rsid w:val="00FB3BB2"/>
    <w:rsid w:val="00FC3B02"/>
    <w:rsid w:val="00FE75A8"/>
    <w:rsid w:val="00FF00E6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152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2B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5B9BD5" w:themeColor="accent5"/>
      </w:pBdr>
      <w:shd w:val="clear" w:color="auto" w:fill="5B9BD5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5B9BD5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5B9BD5" w:themeColor="accent5"/>
        <w:bottom w:val="single" w:sz="48" w:space="1" w:color="5B9BD5" w:themeColor="accent5"/>
      </w:pBdr>
      <w:shd w:val="clear" w:color="auto" w:fill="5B9BD5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5B9BD5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C45911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5B9BD5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5B9BD5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386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ke\AppData\Local\Microsoft\Office\16.0\DTS\en-IN%7b6B17F722-DAF6-43F1-9D95-81247113C33C%7d\%7b3733B29F-2198-40B5-B576-5B01F4B2D069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3CB66D1-33E0-480F-8437-7E925AD9AE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{3733B29F-2198-40B5-B576-5B01F4B2D069}tf10002117_win32.dotx</Template>
  <TotalTime>0</TotalTime>
  <Pages>1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2024-03-01T02:33:00Z</dcterms:created>
  <dcterms:modified xsi:type="dcterms:W3CDTF">2024-04-19T08:02:00Z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ip_UnifiedCompliancePolicyUIAction">
    <vt:lpwstr/>
  </property>
  <property fmtid="{D5CDD505-2E9C-101B-9397-08002B2CF9AE}" pid="4" name="Image">
    <vt:lpwstr>, </vt:lpwstr>
  </property>
  <property fmtid="{D5CDD505-2E9C-101B-9397-08002B2CF9AE}" pid="5" name="Status">
    <vt:lpwstr>Not started</vt:lpwstr>
  </property>
  <property fmtid="{D5CDD505-2E9C-101B-9397-08002B2CF9AE}" pid="6" name="_ip_UnifiedCompliancePolicyProperties">
    <vt:lpwstr/>
  </property>
  <property fmtid="{D5CDD505-2E9C-101B-9397-08002B2CF9AE}" pid="7" name="ImageTagsTaxHTField">
    <vt:lpwstr/>
  </property>
  <property fmtid="{D5CDD505-2E9C-101B-9397-08002B2CF9AE}" pid="8" name="TaxCatchAll">
    <vt:lpwstr/>
  </property>
  <property fmtid="{D5CDD505-2E9C-101B-9397-08002B2CF9AE}" pid="9" name="MediaServiceKeyPoints">
    <vt:lpwstr/>
  </property>
</Properties>
</file>